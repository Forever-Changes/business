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36" w:tblpY="-538"/>
        <w:tblW w:w="11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1874"/>
      </w:tblGrid>
      <w:tr w:rsidR="0066672C" w:rsidRPr="00825198" w14:paraId="38D80F2D" w14:textId="77777777">
        <w:trPr>
          <w:trHeight w:val="3402"/>
        </w:trPr>
        <w:tc>
          <w:tcPr>
            <w:tcW w:w="11874" w:type="dxa"/>
            <w:shd w:val="pct5" w:color="auto" w:fill="auto"/>
            <w:vAlign w:val="center"/>
          </w:tcPr>
          <w:tbl>
            <w:tblPr>
              <w:tblStyle w:val="TableGrid"/>
              <w:tblpPr w:leftFromText="181" w:rightFromText="181" w:vertAnchor="text" w:tblpXSpec="center" w:tblpY="1"/>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7938"/>
              <w:gridCol w:w="3969"/>
            </w:tblGrid>
            <w:tr w:rsidR="0066672C" w:rsidRPr="00825198" w14:paraId="6C154EDD" w14:textId="77777777">
              <w:trPr>
                <w:trHeight w:hRule="exact" w:val="2835"/>
              </w:trPr>
              <w:tc>
                <w:tcPr>
                  <w:tcW w:w="7938" w:type="dxa"/>
                  <w:tcBorders>
                    <w:bottom w:val="nil"/>
                  </w:tcBorders>
                  <w:vAlign w:val="center"/>
                </w:tcPr>
                <w:tbl>
                  <w:tblPr>
                    <w:tblStyle w:val="TableGrid"/>
                    <w:tblW w:w="5982" w:type="dxa"/>
                    <w:tblInd w:w="1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284" w:type="dxa"/>
                    </w:tblCellMar>
                    <w:tblLook w:val="00A0" w:firstRow="1" w:lastRow="0" w:firstColumn="1" w:lastColumn="0" w:noHBand="0" w:noVBand="0"/>
                  </w:tblPr>
                  <w:tblGrid>
                    <w:gridCol w:w="5982"/>
                  </w:tblGrid>
                  <w:tr w:rsidR="0066672C" w:rsidRPr="00825198" w14:paraId="66D269F5" w14:textId="77777777">
                    <w:trPr>
                      <w:trHeight w:val="267"/>
                    </w:trPr>
                    <w:tc>
                      <w:tcPr>
                        <w:tcW w:w="5938" w:type="dxa"/>
                        <w:tcMar>
                          <w:left w:w="0" w:type="dxa"/>
                        </w:tcMar>
                        <w:vAlign w:val="bottom"/>
                      </w:tcPr>
                      <w:p w14:paraId="5AF506C8" w14:textId="77777777" w:rsidR="0066672C" w:rsidRPr="00825198" w:rsidRDefault="0066672C" w:rsidP="00516513">
                        <w:pPr>
                          <w:framePr w:hSpace="180" w:wrap="around" w:vAnchor="text" w:hAnchor="page" w:x="136" w:y="-538"/>
                          <w:spacing w:before="40" w:after="40"/>
                          <w:ind w:right="-250"/>
                          <w:rPr>
                            <w:rFonts w:ascii="Arial" w:hAnsi="Arial"/>
                            <w:b/>
                            <w:color w:val="000000"/>
                            <w:sz w:val="40"/>
                          </w:rPr>
                        </w:pPr>
                        <w:r w:rsidRPr="00825198">
                          <w:rPr>
                            <w:rFonts w:ascii="Arial" w:hAnsi="Arial"/>
                            <w:b/>
                            <w:color w:val="000000"/>
                            <w:sz w:val="40"/>
                          </w:rPr>
                          <w:t>Arron Ware</w:t>
                        </w:r>
                      </w:p>
                    </w:tc>
                  </w:tr>
                  <w:tr w:rsidR="00516513" w:rsidRPr="00825198" w14:paraId="07D8AFA1" w14:textId="77777777">
                    <w:tc>
                      <w:tcPr>
                        <w:tcW w:w="5938" w:type="dxa"/>
                        <w:tcMar>
                          <w:left w:w="0" w:type="dxa"/>
                        </w:tcMar>
                        <w:vAlign w:val="bottom"/>
                      </w:tcPr>
                      <w:p w14:paraId="77E63858" w14:textId="77777777" w:rsidR="00516513" w:rsidRPr="00825198" w:rsidRDefault="009B0059" w:rsidP="00516513">
                        <w:pPr>
                          <w:framePr w:hSpace="180" w:wrap="around" w:vAnchor="text" w:hAnchor="page" w:x="136" w:y="-538"/>
                          <w:spacing w:before="40" w:after="40"/>
                          <w:ind w:right="-250"/>
                          <w:rPr>
                            <w:rFonts w:ascii="Arial" w:hAnsi="Arial"/>
                            <w:b/>
                            <w:color w:val="000000" w:themeColor="text1"/>
                            <w:sz w:val="16"/>
                          </w:rPr>
                        </w:pPr>
                        <w:r w:rsidRPr="00825198">
                          <w:rPr>
                            <w:rFonts w:ascii="Arial" w:hAnsi="Arial"/>
                            <w:b/>
                            <w:color w:val="000000" w:themeColor="text1"/>
                            <w:sz w:val="16"/>
                          </w:rPr>
                          <w:t>Curriculum Vitae</w:t>
                        </w:r>
                      </w:p>
                    </w:tc>
                  </w:tr>
                  <w:tr w:rsidR="0066672C" w:rsidRPr="00825198" w14:paraId="39A0415B" w14:textId="77777777">
                    <w:trPr>
                      <w:trHeight w:val="275"/>
                    </w:trPr>
                    <w:tc>
                      <w:tcPr>
                        <w:tcW w:w="5938" w:type="dxa"/>
                        <w:tcMar>
                          <w:left w:w="0" w:type="dxa"/>
                        </w:tcMar>
                        <w:vAlign w:val="bottom"/>
                      </w:tcPr>
                      <w:p w14:paraId="77780FD8" w14:textId="77777777" w:rsidR="0066672C" w:rsidRPr="00825198" w:rsidRDefault="0066672C" w:rsidP="00516513">
                        <w:pPr>
                          <w:framePr w:hSpace="180" w:wrap="around" w:vAnchor="text" w:hAnchor="page" w:x="136" w:y="-538"/>
                          <w:spacing w:before="40" w:after="40"/>
                          <w:ind w:right="-250"/>
                          <w:rPr>
                            <w:rFonts w:ascii="Arial" w:hAnsi="Arial"/>
                            <w:color w:val="7F7F7F" w:themeColor="text1" w:themeTint="80"/>
                            <w:sz w:val="20"/>
                          </w:rPr>
                        </w:pPr>
                        <w:r w:rsidRPr="00825198">
                          <w:rPr>
                            <w:rFonts w:ascii="Arial" w:hAnsi="Arial"/>
                            <w:color w:val="7F7F7F" w:themeColor="text1" w:themeTint="80"/>
                            <w:sz w:val="20"/>
                          </w:rPr>
                          <w:t>93 Margaret Street, DN30 1LE</w:t>
                        </w:r>
                      </w:p>
                    </w:tc>
                  </w:tr>
                  <w:tr w:rsidR="0066672C" w:rsidRPr="00825198" w14:paraId="71DE8D7A" w14:textId="77777777">
                    <w:trPr>
                      <w:trHeight w:val="261"/>
                    </w:trPr>
                    <w:tc>
                      <w:tcPr>
                        <w:tcW w:w="5938" w:type="dxa"/>
                        <w:tcMar>
                          <w:left w:w="0" w:type="dxa"/>
                        </w:tcMar>
                        <w:vAlign w:val="bottom"/>
                      </w:tcPr>
                      <w:p w14:paraId="7F760ACC" w14:textId="77777777" w:rsidR="0066672C" w:rsidRPr="00825198" w:rsidRDefault="0066672C" w:rsidP="00371F47">
                        <w:pPr>
                          <w:framePr w:hSpace="180" w:wrap="around" w:vAnchor="text" w:hAnchor="page" w:x="136" w:y="-538"/>
                          <w:spacing w:before="40" w:after="40"/>
                          <w:ind w:right="-250"/>
                          <w:rPr>
                            <w:rFonts w:ascii="Arial" w:hAnsi="Arial"/>
                            <w:b/>
                            <w:color w:val="7F7F7F" w:themeColor="text1" w:themeTint="80"/>
                            <w:sz w:val="16"/>
                          </w:rPr>
                        </w:pPr>
                        <w:r w:rsidRPr="00825198">
                          <w:rPr>
                            <w:rFonts w:ascii="Arial" w:hAnsi="Arial"/>
                            <w:color w:val="7F7F7F" w:themeColor="text1" w:themeTint="80"/>
                            <w:sz w:val="20"/>
                          </w:rPr>
                          <w:t>Phone: 7498634165</w:t>
                        </w:r>
                      </w:p>
                    </w:tc>
                  </w:tr>
                  <w:tr w:rsidR="0066672C" w:rsidRPr="00825198" w14:paraId="4387B00E" w14:textId="77777777">
                    <w:trPr>
                      <w:trHeight w:val="160"/>
                    </w:trPr>
                    <w:tc>
                      <w:tcPr>
                        <w:tcW w:w="5938" w:type="dxa"/>
                        <w:tcMar>
                          <w:left w:w="0" w:type="dxa"/>
                        </w:tcMar>
                        <w:vAlign w:val="bottom"/>
                      </w:tcPr>
                      <w:p w14:paraId="3BF48226" w14:textId="77777777" w:rsidR="0066672C" w:rsidRPr="00825198" w:rsidRDefault="0066672C" w:rsidP="00516513">
                        <w:pPr>
                          <w:framePr w:hSpace="180" w:wrap="around" w:vAnchor="text" w:hAnchor="page" w:x="136" w:y="-538"/>
                          <w:spacing w:before="40" w:after="40"/>
                          <w:ind w:right="-250"/>
                          <w:rPr>
                            <w:rFonts w:ascii="Arial" w:hAnsi="Arial"/>
                            <w:color w:val="7F7F7F" w:themeColor="text1" w:themeTint="80"/>
                            <w:sz w:val="20"/>
                          </w:rPr>
                        </w:pPr>
                        <w:r w:rsidRPr="00825198">
                          <w:rPr>
                            <w:rFonts w:ascii="Arial" w:hAnsi="Arial"/>
                            <w:color w:val="7F7F7F" w:themeColor="text1" w:themeTint="80"/>
                            <w:sz w:val="20"/>
                          </w:rPr>
                          <w:t>Email: arronware333@gmail.com</w:t>
                        </w:r>
                      </w:p>
                    </w:tc>
                  </w:tr>
                  <w:tr w:rsidR="0066672C" w:rsidRPr="00825198" w14:paraId="672A6659" w14:textId="77777777">
                    <w:trPr>
                      <w:trHeight w:val="160"/>
                    </w:trPr>
                    <w:tc>
                      <w:tcPr>
                        <w:tcW w:w="5938" w:type="dxa"/>
                        <w:tcMar>
                          <w:left w:w="0" w:type="dxa"/>
                        </w:tcMar>
                        <w:vAlign w:val="bottom"/>
                      </w:tcPr>
                      <w:p w14:paraId="0A37501D" w14:textId="77777777" w:rsidR="0066672C" w:rsidRPr="00825198" w:rsidRDefault="0066672C" w:rsidP="00693F82">
                        <w:pPr>
                          <w:framePr w:hSpace="180" w:wrap="around" w:vAnchor="text" w:hAnchor="page" w:x="136" w:y="-538"/>
                          <w:spacing w:before="40" w:after="40"/>
                          <w:ind w:right="-250"/>
                          <w:rPr>
                            <w:rFonts w:ascii="Arial" w:hAnsi="Arial"/>
                            <w:color w:val="7F7F7F" w:themeColor="text1" w:themeTint="80"/>
                            <w:sz w:val="20"/>
                          </w:rPr>
                        </w:pPr>
                      </w:p>
                    </w:tc>
                  </w:tr>
                </w:tbl>
                <w:p w14:paraId="5DAB6C7B" w14:textId="77777777" w:rsidR="0066672C" w:rsidRPr="00825198" w:rsidRDefault="0066672C" w:rsidP="00516513">
                  <w:pPr>
                    <w:spacing w:before="40" w:after="40"/>
                    <w:ind w:right="-250"/>
                    <w:jc w:val="center"/>
                    <w:rPr>
                      <w:rFonts w:ascii="Arial" w:hAnsi="Arial"/>
                    </w:rPr>
                  </w:pPr>
                </w:p>
              </w:tc>
              <w:tc>
                <w:tcPr>
                  <w:tcW w:w="3969" w:type="dxa"/>
                  <w:tcBorders>
                    <w:bottom w:val="nil"/>
                  </w:tcBorders>
                  <w:vAlign w:val="center"/>
                </w:tcPr>
                <w:p w14:paraId="02EB378F" w14:textId="77777777" w:rsidR="0066672C" w:rsidRPr="00825198" w:rsidRDefault="0066672C" w:rsidP="00E914B8">
                  <w:pPr>
                    <w:spacing w:before="40" w:after="40"/>
                    <w:ind w:right="-250"/>
                    <w:rPr>
                      <w:rFonts w:ascii="Arial" w:hAnsi="Arial" w:cs="Arial"/>
                      <w:b/>
                      <w:sz w:val="16"/>
                      <w:szCs w:val="16"/>
                    </w:rPr>
                  </w:pPr>
                </w:p>
              </w:tc>
            </w:tr>
          </w:tbl>
          <w:p w14:paraId="6A05A809" w14:textId="77777777" w:rsidR="0066672C" w:rsidRPr="00825198" w:rsidRDefault="0066672C" w:rsidP="00516513">
            <w:pPr>
              <w:spacing w:before="20" w:after="20"/>
              <w:ind w:right="-250"/>
              <w:jc w:val="center"/>
              <w:rPr>
                <w:rFonts w:ascii="Arial" w:hAnsi="Arial"/>
              </w:rPr>
            </w:pPr>
          </w:p>
        </w:tc>
      </w:tr>
    </w:tbl>
    <w:p w14:paraId="5A39BBE3" w14:textId="77777777" w:rsidR="0066672C" w:rsidRPr="00825198" w:rsidRDefault="0066672C" w:rsidP="0066672C">
      <w:pPr>
        <w:spacing w:after="0" w:line="240" w:lineRule="auto"/>
        <w:rPr>
          <w:rFonts w:ascii="Arial" w:hAnsi="Arial"/>
        </w:rPr>
      </w:pPr>
    </w:p>
    <w:tbl>
      <w:tblPr>
        <w:tblStyle w:val="TableGrid"/>
        <w:tblpPr w:leftFromText="181" w:rightFromText="181" w:vertAnchor="text" w:horzAnchor="margin" w:tblpX="74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662"/>
      </w:tblGrid>
      <w:tr w:rsidR="00A73FE6" w:rsidRPr="00825198" w14:paraId="41C8F396" w14:textId="77777777" w:rsidTr="00C445EA">
        <w:trPr>
          <w:trHeight w:val="567"/>
        </w:trPr>
        <w:tc>
          <w:tcPr>
            <w:tcW w:w="9747" w:type="dxa"/>
            <w:gridSpan w:val="2"/>
          </w:tcPr>
          <w:p w14:paraId="72A3D3EC" w14:textId="77777777" w:rsidR="00A73FE6" w:rsidRPr="00825198" w:rsidRDefault="00A73FE6" w:rsidP="0081571E">
            <w:pPr>
              <w:spacing w:after="120"/>
              <w:rPr>
                <w:rFonts w:ascii="Arial" w:hAnsi="Arial" w:cs="Arial"/>
                <w:color w:val="7F7F7F" w:themeColor="text1" w:themeTint="80"/>
                <w:sz w:val="18"/>
                <w:szCs w:val="18"/>
              </w:rPr>
            </w:pPr>
          </w:p>
        </w:tc>
      </w:tr>
      <w:tr w:rsidR="00A123F2" w:rsidRPr="00825198" w14:paraId="12CAA049" w14:textId="77777777" w:rsidTr="00C445EA">
        <w:trPr>
          <w:trHeight w:val="326"/>
        </w:trPr>
        <w:tc>
          <w:tcPr>
            <w:tcW w:w="3085" w:type="dxa"/>
          </w:tcPr>
          <w:p w14:paraId="78EF090F" w14:textId="77777777" w:rsidR="00A123F2" w:rsidRPr="00825198" w:rsidRDefault="00A123F2" w:rsidP="0081571E">
            <w:pPr>
              <w:tabs>
                <w:tab w:val="left" w:pos="1365"/>
              </w:tabs>
              <w:spacing w:after="120"/>
              <w:ind w:right="227"/>
              <w:jc w:val="right"/>
              <w:rPr>
                <w:rFonts w:ascii="Arial" w:hAnsi="Arial" w:cs="Arial"/>
                <w:color w:val="1686B6"/>
                <w:sz w:val="24"/>
                <w:szCs w:val="28"/>
              </w:rPr>
            </w:pPr>
            <w:r w:rsidRPr="00825198">
              <w:rPr>
                <w:rFonts w:ascii="Arial" w:hAnsi="Arial" w:cs="Arial"/>
                <w:color w:val="1686B6"/>
                <w:sz w:val="24"/>
                <w:szCs w:val="28"/>
              </w:rPr>
              <w:t>Personal Profile</w:t>
            </w:r>
          </w:p>
        </w:tc>
        <w:tc>
          <w:tcPr>
            <w:tcW w:w="6662" w:type="dxa"/>
            <w:shd w:val="clear" w:color="auto" w:fill="auto"/>
          </w:tcPr>
          <w:tbl>
            <w:tblPr>
              <w:tblStyle w:val="TableGrid"/>
              <w:tblpPr w:leftFromText="180" w:rightFromText="180" w:vertAnchor="text" w:horzAnchor="page" w:tblpX="127" w:tblpY="-31"/>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A73FE6" w:rsidRPr="00825198" w14:paraId="2FFB6F20" w14:textId="77777777">
              <w:tc>
                <w:tcPr>
                  <w:tcW w:w="6521" w:type="dxa"/>
                </w:tcPr>
                <w:p w14:paraId="7902AA84" w14:textId="77777777" w:rsidR="00A73FE6" w:rsidRPr="00825198" w:rsidRDefault="00A73FE6" w:rsidP="0081571E">
                  <w:pPr>
                    <w:spacing w:after="120"/>
                    <w:ind w:right="-247"/>
                    <w:rPr>
                      <w:rFonts w:ascii="Arial" w:hAnsi="Arial" w:cs="Arial"/>
                      <w:color w:val="7F7F7F" w:themeColor="text1" w:themeTint="80"/>
                      <w:sz w:val="18"/>
                      <w:szCs w:val="18"/>
                    </w:rPr>
                  </w:pPr>
                  <w:r w:rsidRPr="00825198">
                    <w:rPr>
                      <w:rFonts w:ascii="Arial" w:hAnsi="Arial" w:cs="Arial"/>
                      <w:color w:val="7F7F7F" w:themeColor="text1" w:themeTint="80"/>
                      <w:sz w:val="18"/>
                      <w:szCs w:val="18"/>
                    </w:rPr>
                    <w:t>I am looking for opportunities to work with technology.   I have done some work experience at DFDS with the Software Engineers and at the IT Helpdesk. My interests are Films, TV Shows, Music and Video Games. My skills are Photoshop, Premiere Pro, Dreamweaver, GIMP and Identifying issues with computers.</w:t>
                  </w:r>
                </w:p>
                <w:p w14:paraId="0D0B940D" w14:textId="77777777" w:rsidR="00A73FE6" w:rsidRPr="00825198" w:rsidRDefault="00A73FE6" w:rsidP="0081571E">
                  <w:pPr>
                    <w:spacing w:after="120"/>
                    <w:rPr>
                      <w:rFonts w:ascii="Arial" w:hAnsi="Arial" w:cs="Arial"/>
                      <w:color w:val="7F7F7F" w:themeColor="text1" w:themeTint="80"/>
                      <w:sz w:val="18"/>
                      <w:szCs w:val="18"/>
                    </w:rPr>
                  </w:pPr>
                </w:p>
              </w:tc>
            </w:tr>
          </w:tbl>
          <w:p w14:paraId="0E27B00A" w14:textId="77777777" w:rsidR="00A123F2" w:rsidRPr="00825198" w:rsidRDefault="00A123F2" w:rsidP="0081571E">
            <w:pPr>
              <w:spacing w:after="120"/>
              <w:ind w:right="-247"/>
              <w:rPr>
                <w:rFonts w:ascii="Arial" w:hAnsi="Arial" w:cs="Arial"/>
                <w:color w:val="7F7F7F" w:themeColor="text1" w:themeTint="80"/>
                <w:sz w:val="18"/>
                <w:szCs w:val="18"/>
              </w:rPr>
            </w:pPr>
          </w:p>
        </w:tc>
      </w:tr>
      <w:tr w:rsidR="00055D86" w:rsidRPr="00825198" w14:paraId="040E1C03" w14:textId="77777777" w:rsidTr="00C445EA">
        <w:tc>
          <w:tcPr>
            <w:tcW w:w="3085" w:type="dxa"/>
          </w:tcPr>
          <w:p w14:paraId="69D0C959" w14:textId="77777777" w:rsidR="00055D86" w:rsidRPr="00825198" w:rsidRDefault="00055D86"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Education</w:t>
            </w:r>
          </w:p>
        </w:tc>
        <w:tc>
          <w:tcPr>
            <w:tcW w:w="6662" w:type="dxa"/>
          </w:tcPr>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5F4449" w:rsidRPr="00825198" w14:paraId="01D72D4E" w14:textId="77777777" w:rsidTr="405E6C92">
              <w:tc>
                <w:tcPr>
                  <w:tcW w:w="6521" w:type="dxa"/>
                </w:tcPr>
                <w:p w14:paraId="7DE73B9C" w14:textId="77777777" w:rsidR="001B4D3D" w:rsidRPr="00825198" w:rsidRDefault="005F4449" w:rsidP="008E03BF">
                  <w:pPr>
                    <w:framePr w:hSpace="181" w:wrap="around" w:vAnchor="text" w:hAnchor="margin" w:x="749" w:y="1"/>
                    <w:spacing w:after="120"/>
                    <w:suppressOverlap/>
                    <w:rPr>
                      <w:rFonts w:ascii="Arial" w:hAnsi="Arial" w:cs="Arial"/>
                      <w:b/>
                      <w:color w:val="000000" w:themeColor="text1"/>
                      <w:sz w:val="24"/>
                      <w:szCs w:val="24"/>
                    </w:rPr>
                  </w:pPr>
                  <w:r w:rsidRPr="00825198">
                    <w:rPr>
                      <w:rFonts w:ascii="Arial" w:hAnsi="Arial" w:cs="Arial"/>
                      <w:b/>
                      <w:color w:val="000000" w:themeColor="text1"/>
                      <w:sz w:val="24"/>
                      <w:szCs w:val="24"/>
                    </w:rPr>
                    <w:t>Grimsby Institute</w:t>
                  </w:r>
                </w:p>
                <w:p w14:paraId="6AABA6F3" w14:textId="77777777" w:rsidR="001B4D3D" w:rsidRPr="00825198" w:rsidRDefault="001B4D3D" w:rsidP="008E03BF">
                  <w:pPr>
                    <w:framePr w:hSpace="181" w:wrap="around" w:vAnchor="text" w:hAnchor="margin" w:x="749" w:y="1"/>
                    <w:spacing w:after="120"/>
                    <w:suppressOverlap/>
                    <w:rPr>
                      <w:rFonts w:ascii="Arial" w:hAnsi="Arial" w:cs="Arial"/>
                      <w:color w:val="000000" w:themeColor="text1"/>
                      <w:sz w:val="18"/>
                      <w:szCs w:val="18"/>
                      <w:lang w:val="en-US"/>
                    </w:rPr>
                  </w:pPr>
                  <w:r w:rsidRPr="00825198">
                    <w:rPr>
                      <w:rFonts w:ascii="Arial" w:hAnsi="Arial" w:cs="Arial"/>
                      <w:color w:val="000000" w:themeColor="text1"/>
                      <w:sz w:val="18"/>
                      <w:szCs w:val="18"/>
                    </w:rPr>
                    <w:t>D* D*</w:t>
                  </w:r>
                </w:p>
                <w:p w14:paraId="65B0EDB6" w14:textId="77777777" w:rsidR="005F4449" w:rsidRPr="00825198" w:rsidRDefault="005F4449" w:rsidP="008E03BF">
                  <w:pPr>
                    <w:framePr w:hSpace="181" w:wrap="around" w:vAnchor="text" w:hAnchor="margin" w:x="749" w:y="1"/>
                    <w:spacing w:after="120"/>
                    <w:suppressOverlap/>
                    <w:rPr>
                      <w:rFonts w:ascii="Arial" w:hAnsi="Arial" w:cs="Arial"/>
                      <w:b/>
                      <w:color w:val="000000" w:themeColor="text1"/>
                      <w:sz w:val="16"/>
                      <w:szCs w:val="16"/>
                    </w:rPr>
                  </w:pPr>
                  <w:r w:rsidRPr="00825198">
                    <w:rPr>
                      <w:rFonts w:ascii="Arial" w:hAnsi="Arial" w:cs="Arial"/>
                      <w:b/>
                      <w:color w:val="000000" w:themeColor="text1"/>
                      <w:sz w:val="16"/>
                      <w:szCs w:val="16"/>
                    </w:rPr>
                    <w:t>Sep 2019 - Jun 2020</w:t>
                  </w:r>
                </w:p>
                <w:p w14:paraId="30FFD75D" w14:textId="77777777" w:rsidR="005F4449" w:rsidRPr="00825198" w:rsidRDefault="005F4449" w:rsidP="008E03BF">
                  <w:pPr>
                    <w:framePr w:hSpace="181" w:wrap="around" w:vAnchor="text" w:hAnchor="margin" w:x="749" w:y="1"/>
                    <w:spacing w:after="120"/>
                    <w:suppressOverlap/>
                    <w:rPr>
                      <w:rFonts w:ascii="Arial" w:hAnsi="Arial" w:cs="Arial"/>
                      <w:b/>
                      <w:color w:val="7F7F7F" w:themeColor="text1" w:themeTint="80"/>
                      <w:sz w:val="18"/>
                      <w:szCs w:val="18"/>
                    </w:rPr>
                  </w:pPr>
                  <w:r w:rsidRPr="00825198">
                    <w:rPr>
                      <w:rFonts w:ascii="Arial" w:hAnsi="Arial" w:cs="Arial"/>
                      <w:color w:val="7F7F7F" w:themeColor="text1" w:themeTint="80"/>
                      <w:sz w:val="18"/>
                      <w:szCs w:val="18"/>
                    </w:rPr>
                    <w:t>Computing L2 - D* D*</w:t>
                  </w:r>
                  <w:r w:rsidRPr="00825198">
                    <w:rPr>
                      <w:rFonts w:ascii="Arial" w:hAnsi="Arial" w:cs="Arial"/>
                      <w:color w:val="7F7F7F" w:themeColor="text1" w:themeTint="80"/>
                      <w:sz w:val="18"/>
                      <w:szCs w:val="18"/>
                    </w:rPr>
                    <w:br/>
                  </w:r>
                </w:p>
                <w:p w14:paraId="3E73D03B" w14:textId="77777777" w:rsidR="005F4449" w:rsidRPr="00825198" w:rsidRDefault="005F4449" w:rsidP="008E03BF">
                  <w:pPr>
                    <w:framePr w:hSpace="181" w:wrap="around" w:vAnchor="text" w:hAnchor="margin" w:x="749" w:y="1"/>
                    <w:spacing w:after="120"/>
                    <w:suppressOverlap/>
                    <w:rPr>
                      <w:rFonts w:ascii="Arial" w:hAnsi="Arial" w:cs="Arial"/>
                      <w:b/>
                      <w:color w:val="7F7F7F" w:themeColor="text1" w:themeTint="80"/>
                      <w:sz w:val="18"/>
                      <w:szCs w:val="18"/>
                    </w:rPr>
                  </w:pPr>
                  <w:r w:rsidRPr="00825198">
                    <w:rPr>
                      <w:rFonts w:ascii="Arial" w:hAnsi="Arial" w:cs="Arial"/>
                      <w:color w:val="7F7F7F" w:themeColor="text1" w:themeTint="80"/>
                      <w:sz w:val="18"/>
                      <w:szCs w:val="18"/>
                    </w:rPr>
                    <w:t>Maths - 4</w:t>
                  </w:r>
                  <w:r w:rsidRPr="00825198">
                    <w:rPr>
                      <w:rFonts w:ascii="Arial" w:hAnsi="Arial" w:cs="Arial"/>
                      <w:color w:val="7F7F7F" w:themeColor="text1" w:themeTint="80"/>
                      <w:sz w:val="18"/>
                      <w:szCs w:val="18"/>
                    </w:rPr>
                    <w:br/>
                  </w:r>
                </w:p>
                <w:p w14:paraId="407D09FD" w14:textId="77777777" w:rsidR="005F4449" w:rsidRPr="00825198" w:rsidRDefault="005F4449" w:rsidP="008E03BF">
                  <w:pPr>
                    <w:framePr w:hSpace="181" w:wrap="around" w:vAnchor="text" w:hAnchor="margin" w:x="749" w:y="1"/>
                    <w:spacing w:after="120"/>
                    <w:suppressOverlap/>
                    <w:rPr>
                      <w:rFonts w:ascii="Arial" w:hAnsi="Arial" w:cs="Arial"/>
                      <w:b/>
                      <w:color w:val="7F7F7F" w:themeColor="text1" w:themeTint="80"/>
                      <w:sz w:val="18"/>
                      <w:szCs w:val="18"/>
                    </w:rPr>
                  </w:pPr>
                  <w:r w:rsidRPr="00825198">
                    <w:rPr>
                      <w:rFonts w:ascii="Arial" w:hAnsi="Arial" w:cs="Arial"/>
                      <w:color w:val="7F7F7F" w:themeColor="text1" w:themeTint="80"/>
                      <w:sz w:val="18"/>
                      <w:szCs w:val="18"/>
                    </w:rPr>
                    <w:t>English - 4</w:t>
                  </w:r>
                  <w:r w:rsidRPr="00825198">
                    <w:rPr>
                      <w:rFonts w:ascii="Arial" w:hAnsi="Arial" w:cs="Arial"/>
                      <w:color w:val="7F7F7F" w:themeColor="text1" w:themeTint="80"/>
                      <w:sz w:val="18"/>
                      <w:szCs w:val="18"/>
                    </w:rPr>
                    <w:br/>
                  </w:r>
                </w:p>
              </w:tc>
            </w:tr>
            <w:tr w:rsidR="005F4449" w:rsidRPr="00825198" w14:paraId="49A7FC7F" w14:textId="77777777" w:rsidTr="405E6C92">
              <w:tc>
                <w:tcPr>
                  <w:tcW w:w="6521" w:type="dxa"/>
                </w:tcPr>
                <w:p w14:paraId="2266428F" w14:textId="77777777" w:rsidR="001B4D3D" w:rsidRPr="00825198" w:rsidRDefault="005F4449" w:rsidP="008E03BF">
                  <w:pPr>
                    <w:framePr w:hSpace="181" w:wrap="around" w:vAnchor="text" w:hAnchor="margin" w:x="749" w:y="1"/>
                    <w:spacing w:after="120"/>
                    <w:suppressOverlap/>
                    <w:rPr>
                      <w:rFonts w:ascii="Arial" w:hAnsi="Arial" w:cs="Arial"/>
                      <w:b/>
                      <w:color w:val="000000" w:themeColor="text1"/>
                      <w:sz w:val="24"/>
                      <w:szCs w:val="24"/>
                    </w:rPr>
                  </w:pPr>
                  <w:r w:rsidRPr="00825198">
                    <w:rPr>
                      <w:rFonts w:ascii="Arial" w:hAnsi="Arial" w:cs="Arial"/>
                      <w:b/>
                      <w:color w:val="000000" w:themeColor="text1"/>
                      <w:sz w:val="24"/>
                      <w:szCs w:val="24"/>
                    </w:rPr>
                    <w:t>The Academy Grimsby</w:t>
                  </w:r>
                </w:p>
                <w:p w14:paraId="39556CF2" w14:textId="03185646" w:rsidR="001B4D3D" w:rsidRPr="00825198" w:rsidRDefault="2D4F5F3F" w:rsidP="008E03BF">
                  <w:pPr>
                    <w:framePr w:hSpace="181" w:wrap="around" w:vAnchor="text" w:hAnchor="margin" w:x="749" w:y="1"/>
                    <w:spacing w:after="120"/>
                    <w:suppressOverlap/>
                    <w:rPr>
                      <w:rFonts w:ascii="Arial" w:hAnsi="Arial" w:cs="Arial"/>
                      <w:color w:val="000000" w:themeColor="text1"/>
                      <w:sz w:val="18"/>
                      <w:szCs w:val="18"/>
                      <w:lang w:val="en-US"/>
                    </w:rPr>
                  </w:pPr>
                  <w:r w:rsidRPr="405E6C92">
                    <w:rPr>
                      <w:rFonts w:ascii="Arial" w:hAnsi="Arial" w:cs="Arial"/>
                      <w:color w:val="000000" w:themeColor="text1"/>
                      <w:sz w:val="18"/>
                      <w:szCs w:val="18"/>
                    </w:rPr>
                    <w:t xml:space="preserve">Media - </w:t>
                  </w:r>
                  <w:r w:rsidR="001B4D3D" w:rsidRPr="405E6C92">
                    <w:rPr>
                      <w:rFonts w:ascii="Arial" w:hAnsi="Arial" w:cs="Arial"/>
                      <w:color w:val="000000" w:themeColor="text1"/>
                      <w:sz w:val="18"/>
                      <w:szCs w:val="18"/>
                    </w:rPr>
                    <w:t>Merit</w:t>
                  </w:r>
                </w:p>
                <w:p w14:paraId="2E042D1A" w14:textId="77777777" w:rsidR="005F4449" w:rsidRPr="00825198" w:rsidRDefault="005F4449" w:rsidP="008E03BF">
                  <w:pPr>
                    <w:framePr w:hSpace="181" w:wrap="around" w:vAnchor="text" w:hAnchor="margin" w:x="749" w:y="1"/>
                    <w:spacing w:after="120"/>
                    <w:suppressOverlap/>
                    <w:rPr>
                      <w:rFonts w:ascii="Arial" w:hAnsi="Arial" w:cs="Arial"/>
                      <w:b/>
                      <w:color w:val="000000" w:themeColor="text1"/>
                      <w:sz w:val="16"/>
                      <w:szCs w:val="16"/>
                    </w:rPr>
                  </w:pPr>
                  <w:r w:rsidRPr="00825198">
                    <w:rPr>
                      <w:rFonts w:ascii="Arial" w:hAnsi="Arial" w:cs="Arial"/>
                      <w:b/>
                      <w:color w:val="000000" w:themeColor="text1"/>
                      <w:sz w:val="16"/>
                      <w:szCs w:val="16"/>
                    </w:rPr>
                    <w:t>May 2017 - Apr 2019</w:t>
                  </w:r>
                </w:p>
              </w:tc>
            </w:tr>
          </w:tbl>
          <w:p w14:paraId="60061E4C" w14:textId="77777777" w:rsidR="00055D86" w:rsidRPr="00825198" w:rsidRDefault="00055D86" w:rsidP="0081571E">
            <w:pPr>
              <w:spacing w:after="120"/>
              <w:rPr>
                <w:rFonts w:ascii="Arial" w:hAnsi="Arial" w:cs="Arial"/>
                <w:color w:val="7F7F7F" w:themeColor="text1" w:themeTint="80"/>
                <w:sz w:val="18"/>
                <w:szCs w:val="18"/>
              </w:rPr>
            </w:pPr>
          </w:p>
        </w:tc>
      </w:tr>
      <w:tr w:rsidR="00055D86" w:rsidRPr="00825198" w14:paraId="32D327F6" w14:textId="77777777" w:rsidTr="00C445EA">
        <w:tc>
          <w:tcPr>
            <w:tcW w:w="3085" w:type="dxa"/>
          </w:tcPr>
          <w:p w14:paraId="5B2CC67E" w14:textId="77777777" w:rsidR="00055D86" w:rsidRPr="00825198" w:rsidRDefault="00055D86"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 xml:space="preserve">Work </w:t>
            </w:r>
            <w:r w:rsidR="005F4449" w:rsidRPr="00825198">
              <w:rPr>
                <w:rFonts w:ascii="Arial" w:hAnsi="Arial" w:cs="Arial"/>
                <w:color w:val="1686B6"/>
                <w:sz w:val="24"/>
                <w:szCs w:val="28"/>
              </w:rPr>
              <w:t>E</w:t>
            </w:r>
            <w:r w:rsidRPr="00825198">
              <w:rPr>
                <w:rFonts w:ascii="Arial" w:hAnsi="Arial" w:cs="Arial"/>
                <w:color w:val="1686B6"/>
                <w:sz w:val="24"/>
                <w:szCs w:val="28"/>
              </w:rPr>
              <w:t>xperience</w:t>
            </w:r>
          </w:p>
        </w:tc>
        <w:tc>
          <w:tcPr>
            <w:tcW w:w="6662" w:type="dxa"/>
          </w:tcPr>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5F4449" w:rsidRPr="00825198" w14:paraId="5FF61ABC" w14:textId="77777777" w:rsidTr="00C445EA">
              <w:tc>
                <w:tcPr>
                  <w:tcW w:w="6804" w:type="dxa"/>
                </w:tcPr>
                <w:p w14:paraId="44EAFD9C" w14:textId="77777777" w:rsidR="001B4D3D" w:rsidRPr="00825198" w:rsidRDefault="001B4D3D" w:rsidP="008E03BF">
                  <w:pPr>
                    <w:framePr w:hSpace="181" w:wrap="around" w:vAnchor="text" w:hAnchor="margin" w:x="749" w:y="1"/>
                    <w:spacing w:after="120"/>
                    <w:suppressOverlap/>
                    <w:rPr>
                      <w:rFonts w:ascii="Arial" w:hAnsi="Arial" w:cs="Arial"/>
                      <w:b/>
                      <w:sz w:val="24"/>
                      <w:szCs w:val="24"/>
                    </w:rPr>
                  </w:pPr>
                </w:p>
                <w:p w14:paraId="1B205F2D" w14:textId="77777777" w:rsidR="00F13D9B" w:rsidRPr="00825198" w:rsidRDefault="00FC759F" w:rsidP="008E03BF">
                  <w:pPr>
                    <w:framePr w:hSpace="181" w:wrap="around" w:vAnchor="text" w:hAnchor="margin" w:x="749" w:y="1"/>
                    <w:spacing w:after="120"/>
                    <w:suppressOverlap/>
                    <w:rPr>
                      <w:rFonts w:ascii="Arial" w:hAnsi="Arial" w:cs="Arial"/>
                      <w:b/>
                      <w:sz w:val="24"/>
                      <w:szCs w:val="24"/>
                    </w:rPr>
                  </w:pPr>
                  <w:r>
                    <w:rPr>
                      <w:rFonts w:ascii="Arial" w:hAnsi="Arial" w:cs="Arial"/>
                      <w:color w:val="000000" w:themeColor="text1"/>
                      <w:sz w:val="18"/>
                      <w:szCs w:val="18"/>
                    </w:rPr>
                    <w:t>DFDA Seaways</w:t>
                  </w:r>
                </w:p>
                <w:p w14:paraId="591CAC9D" w14:textId="77777777" w:rsidR="007378B2" w:rsidRPr="00825198" w:rsidRDefault="005F4449" w:rsidP="008E03BF">
                  <w:pPr>
                    <w:framePr w:hSpace="181" w:wrap="around" w:vAnchor="text" w:hAnchor="margin" w:x="749" w:y="1"/>
                    <w:spacing w:after="120"/>
                    <w:suppressOverlap/>
                    <w:rPr>
                      <w:rFonts w:ascii="Arial" w:hAnsi="Arial" w:cs="Arial"/>
                      <w:b/>
                      <w:color w:val="000000" w:themeColor="text1"/>
                      <w:sz w:val="16"/>
                      <w:szCs w:val="16"/>
                    </w:rPr>
                  </w:pPr>
                  <w:r w:rsidRPr="00825198">
                    <w:rPr>
                      <w:rFonts w:ascii="Arial" w:hAnsi="Arial" w:cs="Arial"/>
                      <w:b/>
                      <w:color w:val="000000" w:themeColor="text1"/>
                      <w:sz w:val="16"/>
                      <w:szCs w:val="16"/>
                    </w:rPr>
                    <w:t>Apr 2017 - May 2017</w:t>
                  </w:r>
                </w:p>
              </w:tc>
            </w:tr>
            <w:tr w:rsidR="00055D86" w:rsidRPr="00825198" w14:paraId="075CE1DE" w14:textId="77777777" w:rsidTr="00C445EA">
              <w:tc>
                <w:tcPr>
                  <w:tcW w:w="6804" w:type="dxa"/>
                </w:tcPr>
                <w:p w14:paraId="39DECC13" w14:textId="2346FEDA" w:rsidR="00055D86"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00C445EA">
                    <w:rPr>
                      <w:rFonts w:ascii="Arial" w:hAnsi="Arial" w:cs="Arial"/>
                      <w:color w:val="000000" w:themeColor="text1"/>
                      <w:sz w:val="18"/>
                      <w:szCs w:val="18"/>
                    </w:rPr>
                    <w:t xml:space="preserve">I spent a day with the Software Developers and spent the rest of the time with Tech Support updating Windows </w:t>
                  </w:r>
                  <w:r w:rsidR="37FB38F6" w:rsidRPr="00C445EA">
                    <w:rPr>
                      <w:rFonts w:ascii="Arial" w:hAnsi="Arial" w:cs="Arial"/>
                      <w:color w:val="000000" w:themeColor="text1"/>
                      <w:sz w:val="18"/>
                      <w:szCs w:val="18"/>
                    </w:rPr>
                    <w:t>and configuring the</w:t>
                  </w:r>
                  <w:r w:rsidRPr="00C445EA">
                    <w:rPr>
                      <w:rFonts w:ascii="Arial" w:hAnsi="Arial" w:cs="Arial"/>
                      <w:color w:val="000000" w:themeColor="text1"/>
                      <w:sz w:val="18"/>
                      <w:szCs w:val="18"/>
                    </w:rPr>
                    <w:t xml:space="preserve"> office machines.</w:t>
                  </w:r>
                </w:p>
                <w:p w14:paraId="0D5169C0" w14:textId="2FA952C3" w:rsidR="00C445EA" w:rsidRDefault="00C445EA" w:rsidP="008E03BF">
                  <w:pPr>
                    <w:framePr w:hSpace="181" w:wrap="around" w:vAnchor="text" w:hAnchor="margin" w:x="749" w:y="1"/>
                    <w:spacing w:after="120"/>
                    <w:suppressOverlap/>
                    <w:rPr>
                      <w:rFonts w:ascii="Arial" w:hAnsi="Arial" w:cs="Arial"/>
                      <w:color w:val="000000" w:themeColor="text1"/>
                      <w:sz w:val="18"/>
                      <w:szCs w:val="18"/>
                    </w:rPr>
                  </w:pPr>
                </w:p>
                <w:p w14:paraId="438E0E02" w14:textId="7BF87EFC" w:rsidR="00C445EA" w:rsidRDefault="00C445EA" w:rsidP="008E03BF">
                  <w:pPr>
                    <w:framePr w:hSpace="181" w:wrap="around" w:vAnchor="text" w:hAnchor="margin" w:x="749" w:y="1"/>
                    <w:spacing w:after="120" w:line="276" w:lineRule="auto"/>
                    <w:suppressOverlap/>
                    <w:rPr>
                      <w:rFonts w:ascii="Arial" w:hAnsi="Arial" w:cs="Arial"/>
                      <w:color w:val="000000" w:themeColor="text1"/>
                      <w:sz w:val="18"/>
                      <w:szCs w:val="18"/>
                    </w:rPr>
                  </w:pPr>
                  <w:proofErr w:type="spellStart"/>
                  <w:r w:rsidRPr="00C445EA">
                    <w:rPr>
                      <w:rFonts w:ascii="Arial" w:hAnsi="Arial" w:cs="Arial"/>
                      <w:color w:val="000000" w:themeColor="text1"/>
                      <w:sz w:val="18"/>
                      <w:szCs w:val="18"/>
                    </w:rPr>
                    <w:t>Boysen</w:t>
                  </w:r>
                  <w:proofErr w:type="spellEnd"/>
                  <w:r w:rsidRPr="00C445EA">
                    <w:rPr>
                      <w:rFonts w:ascii="Arial" w:hAnsi="Arial" w:cs="Arial"/>
                      <w:color w:val="000000" w:themeColor="text1"/>
                      <w:sz w:val="18"/>
                      <w:szCs w:val="18"/>
                    </w:rPr>
                    <w:t xml:space="preserve"> B</w:t>
                  </w:r>
                </w:p>
                <w:p w14:paraId="653E6681" w14:textId="4BDEE896" w:rsidR="005F4449" w:rsidRDefault="005F4449" w:rsidP="008E03BF">
                  <w:pPr>
                    <w:framePr w:hSpace="181" w:wrap="around" w:vAnchor="text" w:hAnchor="margin" w:x="749" w:y="1"/>
                    <w:spacing w:after="120"/>
                    <w:suppressOverlap/>
                    <w:rPr>
                      <w:rFonts w:ascii="Arial" w:hAnsi="Arial" w:cs="Arial"/>
                      <w:b/>
                      <w:bCs/>
                      <w:color w:val="000000" w:themeColor="text1"/>
                      <w:sz w:val="16"/>
                      <w:szCs w:val="16"/>
                    </w:rPr>
                  </w:pPr>
                  <w:r w:rsidRPr="00C445EA">
                    <w:rPr>
                      <w:rFonts w:ascii="Arial" w:hAnsi="Arial" w:cs="Arial"/>
                      <w:b/>
                      <w:bCs/>
                      <w:color w:val="000000" w:themeColor="text1"/>
                      <w:sz w:val="16"/>
                      <w:szCs w:val="16"/>
                    </w:rPr>
                    <w:t>Oct 2021- March 2022</w:t>
                  </w:r>
                </w:p>
                <w:p w14:paraId="1AC1867F" w14:textId="0D0B2F9B" w:rsidR="00C445EA" w:rsidRDefault="00C445EA" w:rsidP="008E03BF">
                  <w:pPr>
                    <w:framePr w:hSpace="181" w:wrap="around" w:vAnchor="text" w:hAnchor="margin" w:x="749" w:y="1"/>
                    <w:spacing w:after="120"/>
                    <w:suppressOverlap/>
                    <w:rPr>
                      <w:rFonts w:ascii="Arial" w:hAnsi="Arial" w:cs="Arial"/>
                      <w:color w:val="000000" w:themeColor="text1"/>
                      <w:sz w:val="18"/>
                      <w:szCs w:val="18"/>
                    </w:rPr>
                  </w:pPr>
                  <w:r w:rsidRPr="00C445EA">
                    <w:rPr>
                      <w:rFonts w:ascii="Arial" w:hAnsi="Arial" w:cs="Arial"/>
                      <w:color w:val="000000" w:themeColor="text1"/>
                      <w:sz w:val="18"/>
                      <w:szCs w:val="18"/>
                    </w:rPr>
                    <w:t>We worked together to build a functioning website that has a modern design with backend support for placing orders and login/signup</w:t>
                  </w:r>
                </w:p>
                <w:p w14:paraId="2EAAC5D1" w14:textId="10B3EE45" w:rsidR="00C445EA" w:rsidRDefault="00C445EA" w:rsidP="008E03BF">
                  <w:pPr>
                    <w:framePr w:hSpace="181" w:wrap="around" w:vAnchor="text" w:hAnchor="margin" w:x="749" w:y="1"/>
                    <w:spacing w:after="120"/>
                    <w:suppressOverlap/>
                    <w:rPr>
                      <w:rFonts w:ascii="Arial" w:hAnsi="Arial" w:cs="Arial"/>
                      <w:b/>
                      <w:bCs/>
                      <w:color w:val="000000" w:themeColor="text1"/>
                      <w:sz w:val="16"/>
                      <w:szCs w:val="16"/>
                    </w:rPr>
                  </w:pPr>
                </w:p>
                <w:p w14:paraId="3CA07D2E" w14:textId="47901978" w:rsidR="00C445EA" w:rsidRDefault="00C445EA" w:rsidP="008E03BF">
                  <w:pPr>
                    <w:framePr w:hSpace="181" w:wrap="around" w:vAnchor="text" w:hAnchor="margin" w:x="749" w:y="1"/>
                    <w:spacing w:after="120"/>
                    <w:suppressOverlap/>
                    <w:rPr>
                      <w:rFonts w:ascii="Arial" w:hAnsi="Arial" w:cs="Arial"/>
                      <w:color w:val="000000" w:themeColor="text1"/>
                      <w:sz w:val="18"/>
                      <w:szCs w:val="18"/>
                    </w:rPr>
                  </w:pPr>
                </w:p>
                <w:p w14:paraId="4B94D5A5" w14:textId="77777777" w:rsidR="00055D86" w:rsidRPr="00825198" w:rsidRDefault="00055D86" w:rsidP="008E03BF">
                  <w:pPr>
                    <w:framePr w:hSpace="181" w:wrap="around" w:vAnchor="text" w:hAnchor="margin" w:x="749" w:y="1"/>
                    <w:spacing w:after="120"/>
                    <w:suppressOverlap/>
                    <w:rPr>
                      <w:rFonts w:ascii="Arial" w:hAnsi="Arial" w:cs="Arial"/>
                      <w:b/>
                      <w:color w:val="7F7F7F" w:themeColor="text1" w:themeTint="80"/>
                      <w:sz w:val="18"/>
                      <w:szCs w:val="18"/>
                    </w:rPr>
                  </w:pPr>
                </w:p>
              </w:tc>
            </w:tr>
          </w:tbl>
          <w:p w14:paraId="3DEEC669" w14:textId="77777777" w:rsidR="00055D86" w:rsidRPr="00825198" w:rsidRDefault="00055D86" w:rsidP="0081571E">
            <w:pPr>
              <w:spacing w:after="120"/>
              <w:rPr>
                <w:rFonts w:ascii="Arial" w:hAnsi="Arial" w:cs="Arial"/>
                <w:color w:val="7F7F7F" w:themeColor="text1" w:themeTint="80"/>
                <w:sz w:val="18"/>
                <w:szCs w:val="18"/>
              </w:rPr>
            </w:pPr>
          </w:p>
        </w:tc>
      </w:tr>
      <w:tr w:rsidR="00055D86" w:rsidRPr="00825198" w14:paraId="0357F105" w14:textId="77777777" w:rsidTr="00C445EA">
        <w:tc>
          <w:tcPr>
            <w:tcW w:w="3085" w:type="dxa"/>
          </w:tcPr>
          <w:p w14:paraId="60615DE8" w14:textId="77777777" w:rsidR="00055D86" w:rsidRPr="00825198" w:rsidRDefault="0078231E"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Practical</w:t>
            </w:r>
            <w:r w:rsidR="00055D86" w:rsidRPr="00825198">
              <w:rPr>
                <w:rFonts w:ascii="Arial" w:hAnsi="Arial" w:cs="Arial"/>
                <w:color w:val="1686B6"/>
                <w:sz w:val="24"/>
                <w:szCs w:val="28"/>
              </w:rPr>
              <w:t xml:space="preserve"> </w:t>
            </w:r>
            <w:r w:rsidR="005F4449" w:rsidRPr="00825198">
              <w:rPr>
                <w:rFonts w:ascii="Arial" w:hAnsi="Arial" w:cs="Arial"/>
                <w:color w:val="1686B6"/>
                <w:sz w:val="24"/>
                <w:szCs w:val="28"/>
              </w:rPr>
              <w:t>S</w:t>
            </w:r>
            <w:r w:rsidR="00055D86" w:rsidRPr="00825198">
              <w:rPr>
                <w:rFonts w:ascii="Arial" w:hAnsi="Arial" w:cs="Arial"/>
                <w:color w:val="1686B6"/>
                <w:sz w:val="24"/>
                <w:szCs w:val="28"/>
              </w:rPr>
              <w:t>kills</w:t>
            </w:r>
          </w:p>
        </w:tc>
        <w:tc>
          <w:tcPr>
            <w:tcW w:w="6662" w:type="dxa"/>
          </w:tcPr>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055D86" w:rsidRPr="00825198" w14:paraId="7E195518" w14:textId="77777777" w:rsidTr="335FAA92">
              <w:tc>
                <w:tcPr>
                  <w:tcW w:w="6521" w:type="dxa"/>
                </w:tcPr>
                <w:p w14:paraId="2462A432" w14:textId="43646A28" w:rsidR="003A714B"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 xml:space="preserve">I have been using the Microsoft Office suite for 12 years, so I have extensive knowledge about working Word and PowerPoint.  </w:t>
                  </w:r>
                </w:p>
                <w:p w14:paraId="2E804663" w14:textId="4E22B96B" w:rsidR="003A714B"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I can edit photos using GIMP and Photoshop easily,</w:t>
                  </w:r>
                </w:p>
                <w:p w14:paraId="6B06754F" w14:textId="4635591B" w:rsidR="003A714B"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 xml:space="preserve">I am capable of basic video editing using Premiere Pro, </w:t>
                  </w:r>
                  <w:proofErr w:type="spellStart"/>
                  <w:r w:rsidRPr="335FAA92">
                    <w:rPr>
                      <w:rFonts w:ascii="Arial" w:hAnsi="Arial" w:cs="Arial"/>
                      <w:color w:val="7F7F7F" w:themeColor="text1" w:themeTint="80"/>
                      <w:sz w:val="18"/>
                      <w:szCs w:val="18"/>
                    </w:rPr>
                    <w:t>Openshot</w:t>
                  </w:r>
                  <w:proofErr w:type="spellEnd"/>
                  <w:r w:rsidRPr="335FAA92">
                    <w:rPr>
                      <w:rFonts w:ascii="Arial" w:hAnsi="Arial" w:cs="Arial"/>
                      <w:color w:val="7F7F7F" w:themeColor="text1" w:themeTint="80"/>
                      <w:sz w:val="18"/>
                      <w:szCs w:val="18"/>
                    </w:rPr>
                    <w:t xml:space="preserve"> and Sony Vegas.  </w:t>
                  </w:r>
                </w:p>
                <w:p w14:paraId="37ED839F" w14:textId="719C3218" w:rsidR="003A714B"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 xml:space="preserve">I am good at researching and gathering information.  </w:t>
                  </w:r>
                </w:p>
                <w:p w14:paraId="53B1854C" w14:textId="662CD8B6" w:rsidR="003A714B"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I can build websites</w:t>
                  </w:r>
                  <w:r w:rsidR="008E03BF">
                    <w:rPr>
                      <w:rFonts w:ascii="Arial" w:hAnsi="Arial" w:cs="Arial"/>
                      <w:color w:val="7F7F7F" w:themeColor="text1" w:themeTint="80"/>
                      <w:sz w:val="18"/>
                      <w:szCs w:val="18"/>
                    </w:rPr>
                    <w:t xml:space="preserve"> using HTML, PHP and CSS</w:t>
                  </w:r>
                </w:p>
                <w:p w14:paraId="2A9407B9" w14:textId="3F71E23A" w:rsidR="003A714B" w:rsidRPr="00825198" w:rsidRDefault="71337DA5" w:rsidP="008E03BF">
                  <w:pPr>
                    <w:framePr w:hSpace="181" w:wrap="around" w:vAnchor="text" w:hAnchor="margin" w:x="749" w:y="1"/>
                    <w:spacing w:after="120"/>
                    <w:suppressOverlap/>
                    <w:rPr>
                      <w:rFonts w:ascii="Arial" w:hAnsi="Arial" w:cs="Arial"/>
                      <w:color w:val="7F7F7F" w:themeColor="text1" w:themeTint="80"/>
                      <w:sz w:val="18"/>
                      <w:szCs w:val="18"/>
                    </w:rPr>
                  </w:pPr>
                  <w:r w:rsidRPr="335FAA92">
                    <w:rPr>
                      <w:rFonts w:ascii="Arial" w:hAnsi="Arial" w:cs="Arial"/>
                      <w:color w:val="7F7F7F" w:themeColor="text1" w:themeTint="80"/>
                      <w:sz w:val="18"/>
                      <w:szCs w:val="18"/>
                    </w:rPr>
                    <w:t>I’ve done lots of troubleshooting both at home and at previous work placements with users</w:t>
                  </w:r>
                </w:p>
                <w:p w14:paraId="3656B9AB" w14:textId="77777777" w:rsidR="00055D86"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p>
              </w:tc>
            </w:tr>
          </w:tbl>
          <w:p w14:paraId="45FB0818" w14:textId="77777777" w:rsidR="00055D86" w:rsidRPr="00825198" w:rsidRDefault="00055D86" w:rsidP="0081571E">
            <w:pPr>
              <w:spacing w:after="120"/>
              <w:ind w:left="66"/>
              <w:rPr>
                <w:rFonts w:ascii="Arial" w:hAnsi="Arial" w:cs="Arial"/>
                <w:color w:val="7F7F7F" w:themeColor="text1" w:themeTint="80"/>
                <w:sz w:val="18"/>
                <w:szCs w:val="18"/>
              </w:rPr>
            </w:pPr>
          </w:p>
        </w:tc>
      </w:tr>
      <w:tr w:rsidR="00055D86" w:rsidRPr="00825198" w14:paraId="6B5EEF1C" w14:textId="77777777" w:rsidTr="00C445EA">
        <w:tc>
          <w:tcPr>
            <w:tcW w:w="3085" w:type="dxa"/>
          </w:tcPr>
          <w:p w14:paraId="6FE796EC" w14:textId="77777777" w:rsidR="00055D86" w:rsidRPr="00825198" w:rsidRDefault="00055D86"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 xml:space="preserve">Interests &amp; </w:t>
            </w:r>
            <w:r w:rsidR="005F4449" w:rsidRPr="00825198">
              <w:rPr>
                <w:rFonts w:ascii="Arial" w:hAnsi="Arial" w:cs="Arial"/>
                <w:color w:val="1686B6"/>
                <w:sz w:val="24"/>
                <w:szCs w:val="28"/>
              </w:rPr>
              <w:t>A</w:t>
            </w:r>
            <w:r w:rsidRPr="00825198">
              <w:rPr>
                <w:rFonts w:ascii="Arial" w:hAnsi="Arial" w:cs="Arial"/>
                <w:color w:val="1686B6"/>
                <w:sz w:val="24"/>
                <w:szCs w:val="28"/>
              </w:rPr>
              <w:t>chievements</w:t>
            </w:r>
          </w:p>
        </w:tc>
        <w:tc>
          <w:tcPr>
            <w:tcW w:w="6662" w:type="dxa"/>
          </w:tcPr>
          <w:tbl>
            <w:tblPr>
              <w:tblStyle w:val="TableGrid"/>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055D86" w:rsidRPr="00825198" w14:paraId="049F31CB" w14:textId="77777777" w:rsidTr="571F1C57">
              <w:tc>
                <w:tcPr>
                  <w:tcW w:w="6804" w:type="dxa"/>
                </w:tcPr>
                <w:p w14:paraId="53128261" w14:textId="32AC20A9" w:rsidR="00055D86" w:rsidRPr="00825198" w:rsidRDefault="60B10864" w:rsidP="008E03BF">
                  <w:pPr>
                    <w:framePr w:hSpace="181" w:wrap="around" w:vAnchor="text" w:hAnchor="margin" w:x="749" w:y="1"/>
                    <w:spacing w:after="120"/>
                    <w:suppressOverlap/>
                    <w:rPr>
                      <w:rFonts w:ascii="Arial" w:hAnsi="Arial" w:cs="Arial"/>
                      <w:color w:val="7F7F7F" w:themeColor="text1" w:themeTint="80"/>
                      <w:sz w:val="18"/>
                      <w:szCs w:val="18"/>
                    </w:rPr>
                  </w:pPr>
                  <w:r w:rsidRPr="571F1C57">
                    <w:rPr>
                      <w:rFonts w:ascii="Arial" w:hAnsi="Arial" w:cs="Arial"/>
                      <w:color w:val="000000" w:themeColor="text1"/>
                      <w:sz w:val="18"/>
                      <w:szCs w:val="18"/>
                    </w:rPr>
                    <w:t>I came second place in a competition held in Rotherham that I was chosen to participate in on my last course</w:t>
                  </w:r>
                  <w:r w:rsidR="00444C4D">
                    <w:rPr>
                      <w:rFonts w:ascii="Arial" w:hAnsi="Arial" w:cs="Arial"/>
                      <w:color w:val="000000" w:themeColor="text1"/>
                      <w:sz w:val="18"/>
                      <w:szCs w:val="18"/>
                    </w:rPr>
                    <w:t>.</w:t>
                  </w:r>
                  <w:r w:rsidR="30A8CBEB" w:rsidRPr="571F1C57">
                    <w:rPr>
                      <w:rFonts w:ascii="Arial" w:hAnsi="Arial" w:cs="Arial"/>
                      <w:color w:val="000000" w:themeColor="text1"/>
                      <w:sz w:val="18"/>
                      <w:szCs w:val="18"/>
                    </w:rPr>
                    <w:t xml:space="preserve">. My </w:t>
                  </w:r>
                  <w:r w:rsidR="0B753EA7" w:rsidRPr="571F1C57">
                    <w:rPr>
                      <w:rFonts w:ascii="Arial" w:hAnsi="Arial" w:cs="Arial"/>
                      <w:color w:val="000000" w:themeColor="text1"/>
                      <w:sz w:val="18"/>
                      <w:szCs w:val="18"/>
                    </w:rPr>
                    <w:t xml:space="preserve">main </w:t>
                  </w:r>
                  <w:r w:rsidR="008E03BF">
                    <w:rPr>
                      <w:rFonts w:ascii="Arial" w:hAnsi="Arial" w:cs="Arial"/>
                      <w:color w:val="000000" w:themeColor="text1"/>
                      <w:sz w:val="18"/>
                      <w:szCs w:val="18"/>
                    </w:rPr>
                    <w:t xml:space="preserve">interests are </w:t>
                  </w:r>
                  <w:r w:rsidR="0078432A">
                    <w:rPr>
                      <w:rFonts w:ascii="Arial" w:hAnsi="Arial" w:cs="Arial"/>
                      <w:color w:val="000000" w:themeColor="text1"/>
                      <w:sz w:val="18"/>
                      <w:szCs w:val="18"/>
                    </w:rPr>
                    <w:t xml:space="preserve">technology </w:t>
                  </w:r>
                  <w:r w:rsidR="003A4DEC">
                    <w:rPr>
                      <w:rFonts w:ascii="Arial" w:hAnsi="Arial" w:cs="Arial"/>
                      <w:color w:val="000000" w:themeColor="text1"/>
                      <w:sz w:val="18"/>
                      <w:szCs w:val="18"/>
                    </w:rPr>
                    <w:t>music and film.</w:t>
                  </w:r>
                </w:p>
                <w:p w14:paraId="62486C05" w14:textId="77777777" w:rsidR="003A714B" w:rsidRPr="00825198" w:rsidRDefault="003A714B" w:rsidP="008E03BF">
                  <w:pPr>
                    <w:framePr w:hSpace="181" w:wrap="around" w:vAnchor="text" w:hAnchor="margin" w:x="749" w:y="1"/>
                    <w:spacing w:after="120"/>
                    <w:suppressOverlap/>
                    <w:rPr>
                      <w:rFonts w:ascii="Arial" w:hAnsi="Arial" w:cs="Arial"/>
                      <w:color w:val="7F7F7F" w:themeColor="text1" w:themeTint="80"/>
                      <w:sz w:val="18"/>
                      <w:szCs w:val="18"/>
                    </w:rPr>
                  </w:pPr>
                </w:p>
                <w:p w14:paraId="4101652C" w14:textId="77777777" w:rsidR="00055D86" w:rsidRPr="00825198" w:rsidRDefault="00055D86" w:rsidP="008E03BF">
                  <w:pPr>
                    <w:framePr w:hSpace="181" w:wrap="around" w:vAnchor="text" w:hAnchor="margin" w:x="749" w:y="1"/>
                    <w:spacing w:after="120"/>
                    <w:suppressOverlap/>
                    <w:rPr>
                      <w:rFonts w:ascii="Arial" w:hAnsi="Arial" w:cs="Arial"/>
                      <w:color w:val="7F7F7F" w:themeColor="text1" w:themeTint="80"/>
                      <w:sz w:val="18"/>
                      <w:szCs w:val="18"/>
                    </w:rPr>
                  </w:pPr>
                </w:p>
              </w:tc>
            </w:tr>
          </w:tbl>
          <w:p w14:paraId="4B99056E" w14:textId="77777777" w:rsidR="00055D86" w:rsidRPr="00825198" w:rsidRDefault="00055D86" w:rsidP="0081571E">
            <w:pPr>
              <w:spacing w:after="120"/>
              <w:rPr>
                <w:rFonts w:ascii="Arial" w:hAnsi="Arial" w:cs="Arial"/>
                <w:color w:val="7F7F7F" w:themeColor="text1" w:themeTint="80"/>
                <w:sz w:val="18"/>
                <w:szCs w:val="18"/>
              </w:rPr>
            </w:pPr>
          </w:p>
        </w:tc>
      </w:tr>
      <w:tr w:rsidR="00711E89" w:rsidRPr="00825198" w14:paraId="775CA569" w14:textId="77777777" w:rsidTr="00C445EA">
        <w:tc>
          <w:tcPr>
            <w:tcW w:w="3085" w:type="dxa"/>
          </w:tcPr>
          <w:p w14:paraId="5C304952" w14:textId="77777777" w:rsidR="00711E89" w:rsidRPr="00825198" w:rsidRDefault="0078231E"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Transferable</w:t>
            </w:r>
            <w:r w:rsidR="00CC63FE" w:rsidRPr="00825198">
              <w:rPr>
                <w:rFonts w:ascii="Arial" w:hAnsi="Arial" w:cs="Arial"/>
                <w:color w:val="1686B6"/>
                <w:sz w:val="24"/>
                <w:szCs w:val="28"/>
              </w:rPr>
              <w:t xml:space="preserve"> </w:t>
            </w:r>
            <w:r w:rsidRPr="00825198">
              <w:rPr>
                <w:rFonts w:ascii="Arial" w:hAnsi="Arial" w:cs="Arial"/>
                <w:color w:val="1686B6"/>
                <w:sz w:val="24"/>
                <w:szCs w:val="28"/>
              </w:rPr>
              <w:t>Skills</w:t>
            </w:r>
          </w:p>
        </w:tc>
        <w:tc>
          <w:tcPr>
            <w:tcW w:w="6662" w:type="dxa"/>
            <w:shd w:val="clear" w:color="auto" w:fill="auto"/>
          </w:tcPr>
          <w:tbl>
            <w:tblPr>
              <w:tblStyle w:val="TableGrid"/>
              <w:tblpPr w:leftFromText="180" w:rightFromText="180" w:vertAnchor="text" w:horzAnchor="page" w:tblpX="127" w:tblpY="-11"/>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711E89" w:rsidRPr="00825198" w14:paraId="15314E79" w14:textId="77777777" w:rsidTr="335FAA92">
              <w:tc>
                <w:tcPr>
                  <w:tcW w:w="6804" w:type="dxa"/>
                </w:tcPr>
                <w:p w14:paraId="2FF7A7AA" w14:textId="76AD5108" w:rsidR="00F10679" w:rsidRPr="00825198" w:rsidRDefault="0078231E" w:rsidP="0081571E">
                  <w:pPr>
                    <w:spacing w:after="120"/>
                    <w:rPr>
                      <w:rFonts w:ascii="Arial" w:hAnsi="Arial" w:cs="Arial"/>
                      <w:color w:val="7F7F7F" w:themeColor="text1" w:themeTint="80"/>
                      <w:sz w:val="18"/>
                      <w:szCs w:val="18"/>
                    </w:rPr>
                  </w:pPr>
                  <w:r w:rsidRPr="335FAA92">
                    <w:rPr>
                      <w:rFonts w:ascii="Arial" w:hAnsi="Arial" w:cs="Arial"/>
                      <w:color w:val="7F7F7F" w:themeColor="text1" w:themeTint="80"/>
                      <w:sz w:val="18"/>
                      <w:szCs w:val="18"/>
                    </w:rPr>
                    <w:t>Self-motivated, Observant, Resilient, Technical, Good listener, Organised, Reliable, Problem solver</w:t>
                  </w:r>
                  <w:r w:rsidR="141F28C8" w:rsidRPr="335FAA92">
                    <w:rPr>
                      <w:rFonts w:ascii="Arial" w:hAnsi="Arial" w:cs="Arial"/>
                      <w:color w:val="7F7F7F" w:themeColor="text1" w:themeTint="80"/>
                      <w:sz w:val="18"/>
                      <w:szCs w:val="18"/>
                    </w:rPr>
                    <w:t>,</w:t>
                  </w:r>
                </w:p>
                <w:p w14:paraId="1299C43A" w14:textId="77777777" w:rsidR="00CC63FE" w:rsidRPr="00825198" w:rsidRDefault="00CC63FE" w:rsidP="0081571E">
                  <w:pPr>
                    <w:spacing w:after="120"/>
                    <w:rPr>
                      <w:rFonts w:ascii="Arial" w:hAnsi="Arial" w:cs="Arial"/>
                      <w:b/>
                      <w:color w:val="7F7F7F" w:themeColor="text1" w:themeTint="80"/>
                      <w:sz w:val="18"/>
                      <w:szCs w:val="18"/>
                    </w:rPr>
                  </w:pPr>
                </w:p>
                <w:p w14:paraId="4DDBEF00" w14:textId="77777777" w:rsidR="00711E89" w:rsidRPr="00825198" w:rsidRDefault="00711E89" w:rsidP="0081571E">
                  <w:pPr>
                    <w:spacing w:after="120"/>
                    <w:rPr>
                      <w:rFonts w:ascii="Arial" w:hAnsi="Arial" w:cs="Arial"/>
                      <w:b/>
                      <w:color w:val="7F7F7F" w:themeColor="text1" w:themeTint="80"/>
                      <w:sz w:val="18"/>
                      <w:szCs w:val="18"/>
                    </w:rPr>
                  </w:pPr>
                </w:p>
              </w:tc>
            </w:tr>
          </w:tbl>
          <w:p w14:paraId="3461D779" w14:textId="77777777" w:rsidR="00711E89" w:rsidRPr="00825198" w:rsidRDefault="00711E89" w:rsidP="0081571E">
            <w:pPr>
              <w:spacing w:after="120"/>
              <w:rPr>
                <w:rFonts w:ascii="Arial" w:hAnsi="Arial" w:cs="Arial"/>
                <w:color w:val="7F7F7F" w:themeColor="text1" w:themeTint="80"/>
                <w:sz w:val="18"/>
                <w:szCs w:val="18"/>
              </w:rPr>
            </w:pPr>
          </w:p>
        </w:tc>
      </w:tr>
      <w:tr w:rsidR="00711E89" w:rsidRPr="00825198" w14:paraId="36AB8925" w14:textId="77777777" w:rsidTr="00C445EA">
        <w:tc>
          <w:tcPr>
            <w:tcW w:w="3085" w:type="dxa"/>
          </w:tcPr>
          <w:p w14:paraId="0D4DFAF0" w14:textId="77777777" w:rsidR="00711E89" w:rsidRPr="00825198" w:rsidRDefault="00711E89" w:rsidP="0081571E">
            <w:pPr>
              <w:spacing w:after="120"/>
              <w:ind w:right="227"/>
              <w:jc w:val="right"/>
              <w:rPr>
                <w:rFonts w:ascii="Arial" w:hAnsi="Arial" w:cs="Arial"/>
                <w:color w:val="1686B6"/>
                <w:sz w:val="24"/>
                <w:szCs w:val="28"/>
              </w:rPr>
            </w:pPr>
            <w:r w:rsidRPr="00825198">
              <w:rPr>
                <w:rFonts w:ascii="Arial" w:hAnsi="Arial" w:cs="Arial"/>
                <w:color w:val="1686B6"/>
                <w:sz w:val="24"/>
                <w:szCs w:val="28"/>
              </w:rPr>
              <w:t>Referees</w:t>
            </w:r>
          </w:p>
        </w:tc>
        <w:tc>
          <w:tcPr>
            <w:tcW w:w="6662" w:type="dxa"/>
            <w:shd w:val="clear" w:color="auto" w:fill="auto"/>
          </w:tcPr>
          <w:tbl>
            <w:tblPr>
              <w:tblStyle w:val="TableGrid"/>
              <w:tblpPr w:leftFromText="180" w:rightFromText="180" w:vertAnchor="text" w:horzAnchor="page" w:tblpX="127" w:tblpY="-11"/>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567" w:type="dxa"/>
              </w:tblCellMar>
              <w:tblLook w:val="04A0" w:firstRow="1" w:lastRow="0" w:firstColumn="1" w:lastColumn="0" w:noHBand="0" w:noVBand="1"/>
            </w:tblPr>
            <w:tblGrid>
              <w:gridCol w:w="6521"/>
            </w:tblGrid>
            <w:tr w:rsidR="00711E89" w:rsidRPr="00825198" w14:paraId="6A5E9B5E" w14:textId="77777777" w:rsidTr="00C445EA">
              <w:tc>
                <w:tcPr>
                  <w:tcW w:w="6804" w:type="dxa"/>
                </w:tcPr>
                <w:p w14:paraId="61EDFF9D" w14:textId="76E18A10" w:rsidR="00711E89" w:rsidRPr="00825198" w:rsidRDefault="00951835" w:rsidP="0081571E">
                  <w:pPr>
                    <w:spacing w:after="120"/>
                  </w:pPr>
                  <w:r>
                    <w:t>Paul Dawson (DFDS)</w:t>
                  </w:r>
                </w:p>
                <w:p w14:paraId="5C09091D" w14:textId="6A716666" w:rsidR="00C445EA" w:rsidRDefault="00C445EA" w:rsidP="00C445EA">
                  <w:pPr>
                    <w:spacing w:after="120"/>
                  </w:pPr>
                  <w:r>
                    <w:t>John Edgar (</w:t>
                  </w:r>
                  <w:proofErr w:type="spellStart"/>
                  <w:r>
                    <w:t>Boysen</w:t>
                  </w:r>
                  <w:proofErr w:type="spellEnd"/>
                  <w:r>
                    <w:t xml:space="preserve"> B)</w:t>
                  </w:r>
                </w:p>
                <w:p w14:paraId="16464049" w14:textId="77777777" w:rsidR="00711E89" w:rsidRPr="00825198" w:rsidRDefault="00711E89" w:rsidP="0081571E">
                  <w:pPr>
                    <w:spacing w:after="120"/>
                    <w:rPr>
                      <w:rFonts w:ascii="Arial" w:hAnsi="Arial" w:cs="Arial"/>
                      <w:color w:val="7F7F7F" w:themeColor="text1" w:themeTint="80"/>
                      <w:sz w:val="18"/>
                      <w:szCs w:val="18"/>
                    </w:rPr>
                  </w:pPr>
                </w:p>
                <w:p w14:paraId="3CF2D8B6" w14:textId="77777777" w:rsidR="00711E89" w:rsidRPr="00825198" w:rsidRDefault="00711E89" w:rsidP="0081571E">
                  <w:pPr>
                    <w:spacing w:after="120"/>
                    <w:rPr>
                      <w:rFonts w:ascii="Arial" w:hAnsi="Arial" w:cs="Arial"/>
                      <w:color w:val="7F7F7F" w:themeColor="text1" w:themeTint="80"/>
                      <w:sz w:val="18"/>
                      <w:szCs w:val="18"/>
                    </w:rPr>
                  </w:pPr>
                </w:p>
              </w:tc>
            </w:tr>
          </w:tbl>
          <w:p w14:paraId="0FB78278" w14:textId="77777777" w:rsidR="00711E89" w:rsidRPr="00825198" w:rsidRDefault="00711E89" w:rsidP="0081571E">
            <w:pPr>
              <w:spacing w:after="120"/>
              <w:rPr>
                <w:rFonts w:ascii="Arial" w:hAnsi="Arial" w:cs="Arial"/>
                <w:color w:val="7F7F7F" w:themeColor="text1" w:themeTint="80"/>
                <w:sz w:val="18"/>
                <w:szCs w:val="18"/>
              </w:rPr>
            </w:pPr>
          </w:p>
        </w:tc>
      </w:tr>
    </w:tbl>
    <w:p w14:paraId="1FC39945" w14:textId="77777777" w:rsidR="00055D86" w:rsidRPr="00825198" w:rsidRDefault="00055D86" w:rsidP="0066672C">
      <w:pPr>
        <w:spacing w:after="0" w:line="240" w:lineRule="auto"/>
        <w:rPr>
          <w:rFonts w:ascii="Arial" w:hAnsi="Arial"/>
        </w:rPr>
      </w:pPr>
    </w:p>
    <w:p w14:paraId="0562CB0E" w14:textId="77777777" w:rsidR="00B220F1" w:rsidRPr="00825198" w:rsidRDefault="00B220F1" w:rsidP="0066672C">
      <w:pPr>
        <w:rPr>
          <w:rFonts w:ascii="Arial" w:hAnsi="Arial"/>
        </w:rPr>
      </w:pPr>
    </w:p>
    <w:sectPr w:rsidR="00B220F1" w:rsidRPr="00825198" w:rsidSect="0008265C">
      <w:footerReference w:type="even" r:id="rId8"/>
      <w:footerReference w:type="default" r:id="rId9"/>
      <w:pgSz w:w="11906" w:h="16838"/>
      <w:pgMar w:top="567" w:right="282" w:bottom="0" w:left="426"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B0CC" w14:textId="77777777" w:rsidR="00D40B94" w:rsidRDefault="00D40B94" w:rsidP="00CF43E4">
      <w:pPr>
        <w:spacing w:after="0" w:line="240" w:lineRule="auto"/>
      </w:pPr>
      <w:r>
        <w:separator/>
      </w:r>
    </w:p>
  </w:endnote>
  <w:endnote w:type="continuationSeparator" w:id="0">
    <w:p w14:paraId="23CADC06" w14:textId="77777777" w:rsidR="00D40B94" w:rsidRDefault="00D40B94" w:rsidP="00C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5D3" w14:textId="77777777" w:rsidR="00A123F2" w:rsidRDefault="007D474C" w:rsidP="00327884">
    <w:pPr>
      <w:pStyle w:val="Footer"/>
      <w:framePr w:wrap="around" w:vAnchor="text" w:hAnchor="margin" w:xAlign="center" w:y="1"/>
      <w:rPr>
        <w:rStyle w:val="PageNumber"/>
      </w:rPr>
    </w:pPr>
    <w:r>
      <w:rPr>
        <w:rStyle w:val="PageNumber"/>
      </w:rPr>
      <w:fldChar w:fldCharType="begin"/>
    </w:r>
    <w:r w:rsidR="00A123F2">
      <w:rPr>
        <w:rStyle w:val="PageNumber"/>
      </w:rPr>
      <w:instrText xml:space="preserve">PAGE  </w:instrText>
    </w:r>
    <w:r>
      <w:rPr>
        <w:rStyle w:val="PageNumber"/>
      </w:rPr>
      <w:fldChar w:fldCharType="separate"/>
    </w:r>
    <w:r w:rsidR="00A123F2">
      <w:rPr>
        <w:rStyle w:val="PageNumber"/>
        <w:noProof/>
      </w:rPr>
      <w:t>2</w:t>
    </w:r>
    <w:r>
      <w:rPr>
        <w:rStyle w:val="PageNumber"/>
      </w:rPr>
      <w:fldChar w:fldCharType="end"/>
    </w:r>
  </w:p>
  <w:p w14:paraId="110FFD37" w14:textId="77777777" w:rsidR="00A123F2" w:rsidRDefault="00A1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A123F2" w:rsidRDefault="007D474C" w:rsidP="00327884">
    <w:pPr>
      <w:pStyle w:val="Footer"/>
      <w:framePr w:wrap="around" w:vAnchor="text" w:hAnchor="margin" w:xAlign="center" w:y="1"/>
      <w:rPr>
        <w:rStyle w:val="PageNumber"/>
      </w:rPr>
    </w:pPr>
    <w:r>
      <w:rPr>
        <w:rStyle w:val="PageNumber"/>
      </w:rPr>
      <w:fldChar w:fldCharType="begin"/>
    </w:r>
    <w:r w:rsidR="00A123F2">
      <w:rPr>
        <w:rStyle w:val="PageNumber"/>
      </w:rPr>
      <w:instrText xml:space="preserve">PAGE  </w:instrText>
    </w:r>
    <w:r>
      <w:rPr>
        <w:rStyle w:val="PageNumber"/>
      </w:rPr>
      <w:fldChar w:fldCharType="separate"/>
    </w:r>
    <w:r w:rsidR="00FC759F">
      <w:rPr>
        <w:rStyle w:val="PageNumber"/>
        <w:noProof/>
      </w:rPr>
      <w:t>1</w:t>
    </w:r>
    <w:r>
      <w:rPr>
        <w:rStyle w:val="PageNumber"/>
      </w:rPr>
      <w:fldChar w:fldCharType="end"/>
    </w:r>
  </w:p>
  <w:p w14:paraId="5997CC1D" w14:textId="77777777" w:rsidR="00A123F2" w:rsidRDefault="00A1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182F" w14:textId="77777777" w:rsidR="00D40B94" w:rsidRDefault="00D40B94" w:rsidP="00CF43E4">
      <w:pPr>
        <w:spacing w:after="0" w:line="240" w:lineRule="auto"/>
      </w:pPr>
      <w:r>
        <w:separator/>
      </w:r>
    </w:p>
  </w:footnote>
  <w:footnote w:type="continuationSeparator" w:id="0">
    <w:p w14:paraId="571B5195" w14:textId="77777777" w:rsidR="00D40B94" w:rsidRDefault="00D40B94" w:rsidP="00CF4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AE7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3632AEB4"/>
    <w:lvl w:ilvl="0" w:tplc="F404F1A2">
      <w:start w:val="1"/>
      <w:numFmt w:val="decimal"/>
      <w:lvlText w:val="%1."/>
      <w:lvlJc w:val="left"/>
      <w:pPr>
        <w:tabs>
          <w:tab w:val="num" w:pos="1492"/>
        </w:tabs>
        <w:ind w:left="1492" w:hanging="360"/>
      </w:pPr>
    </w:lvl>
    <w:lvl w:ilvl="1" w:tplc="8D0ED8DA">
      <w:numFmt w:val="decimal"/>
      <w:lvlText w:val=""/>
      <w:lvlJc w:val="left"/>
    </w:lvl>
    <w:lvl w:ilvl="2" w:tplc="9C20E406">
      <w:numFmt w:val="decimal"/>
      <w:lvlText w:val=""/>
      <w:lvlJc w:val="left"/>
    </w:lvl>
    <w:lvl w:ilvl="3" w:tplc="58145C32">
      <w:numFmt w:val="decimal"/>
      <w:lvlText w:val=""/>
      <w:lvlJc w:val="left"/>
    </w:lvl>
    <w:lvl w:ilvl="4" w:tplc="4F28098C">
      <w:numFmt w:val="decimal"/>
      <w:lvlText w:val=""/>
      <w:lvlJc w:val="left"/>
    </w:lvl>
    <w:lvl w:ilvl="5" w:tplc="A03A6FFE">
      <w:numFmt w:val="decimal"/>
      <w:lvlText w:val=""/>
      <w:lvlJc w:val="left"/>
    </w:lvl>
    <w:lvl w:ilvl="6" w:tplc="BF5CB54E">
      <w:numFmt w:val="decimal"/>
      <w:lvlText w:val=""/>
      <w:lvlJc w:val="left"/>
    </w:lvl>
    <w:lvl w:ilvl="7" w:tplc="2122968A">
      <w:numFmt w:val="decimal"/>
      <w:lvlText w:val=""/>
      <w:lvlJc w:val="left"/>
    </w:lvl>
    <w:lvl w:ilvl="8" w:tplc="D2FA465E">
      <w:numFmt w:val="decimal"/>
      <w:lvlText w:val=""/>
      <w:lvlJc w:val="left"/>
    </w:lvl>
  </w:abstractNum>
  <w:abstractNum w:abstractNumId="2" w15:restartNumberingAfterBreak="0">
    <w:nsid w:val="FFFFFF7D"/>
    <w:multiLevelType w:val="hybridMultilevel"/>
    <w:tmpl w:val="099E6AF8"/>
    <w:lvl w:ilvl="0" w:tplc="619E4566">
      <w:start w:val="1"/>
      <w:numFmt w:val="decimal"/>
      <w:lvlText w:val="%1."/>
      <w:lvlJc w:val="left"/>
      <w:pPr>
        <w:tabs>
          <w:tab w:val="num" w:pos="1209"/>
        </w:tabs>
        <w:ind w:left="1209" w:hanging="360"/>
      </w:pPr>
    </w:lvl>
    <w:lvl w:ilvl="1" w:tplc="B1A23BCA">
      <w:numFmt w:val="decimal"/>
      <w:lvlText w:val=""/>
      <w:lvlJc w:val="left"/>
    </w:lvl>
    <w:lvl w:ilvl="2" w:tplc="0082F592">
      <w:numFmt w:val="decimal"/>
      <w:lvlText w:val=""/>
      <w:lvlJc w:val="left"/>
    </w:lvl>
    <w:lvl w:ilvl="3" w:tplc="8162F694">
      <w:numFmt w:val="decimal"/>
      <w:lvlText w:val=""/>
      <w:lvlJc w:val="left"/>
    </w:lvl>
    <w:lvl w:ilvl="4" w:tplc="21505EB8">
      <w:numFmt w:val="decimal"/>
      <w:lvlText w:val=""/>
      <w:lvlJc w:val="left"/>
    </w:lvl>
    <w:lvl w:ilvl="5" w:tplc="11EA7D52">
      <w:numFmt w:val="decimal"/>
      <w:lvlText w:val=""/>
      <w:lvlJc w:val="left"/>
    </w:lvl>
    <w:lvl w:ilvl="6" w:tplc="33BCFB18">
      <w:numFmt w:val="decimal"/>
      <w:lvlText w:val=""/>
      <w:lvlJc w:val="left"/>
    </w:lvl>
    <w:lvl w:ilvl="7" w:tplc="4EBA8B62">
      <w:numFmt w:val="decimal"/>
      <w:lvlText w:val=""/>
      <w:lvlJc w:val="left"/>
    </w:lvl>
    <w:lvl w:ilvl="8" w:tplc="BA6EAD1C">
      <w:numFmt w:val="decimal"/>
      <w:lvlText w:val=""/>
      <w:lvlJc w:val="left"/>
    </w:lvl>
  </w:abstractNum>
  <w:abstractNum w:abstractNumId="3" w15:restartNumberingAfterBreak="0">
    <w:nsid w:val="FFFFFF7E"/>
    <w:multiLevelType w:val="hybridMultilevel"/>
    <w:tmpl w:val="4E8E2EF6"/>
    <w:lvl w:ilvl="0" w:tplc="531E175E">
      <w:start w:val="1"/>
      <w:numFmt w:val="decimal"/>
      <w:lvlText w:val="%1."/>
      <w:lvlJc w:val="left"/>
      <w:pPr>
        <w:tabs>
          <w:tab w:val="num" w:pos="926"/>
        </w:tabs>
        <w:ind w:left="926" w:hanging="360"/>
      </w:pPr>
    </w:lvl>
    <w:lvl w:ilvl="1" w:tplc="E65CE244">
      <w:numFmt w:val="decimal"/>
      <w:lvlText w:val=""/>
      <w:lvlJc w:val="left"/>
    </w:lvl>
    <w:lvl w:ilvl="2" w:tplc="F334C7FC">
      <w:numFmt w:val="decimal"/>
      <w:lvlText w:val=""/>
      <w:lvlJc w:val="left"/>
    </w:lvl>
    <w:lvl w:ilvl="3" w:tplc="902A3F4C">
      <w:numFmt w:val="decimal"/>
      <w:lvlText w:val=""/>
      <w:lvlJc w:val="left"/>
    </w:lvl>
    <w:lvl w:ilvl="4" w:tplc="B0089C4E">
      <w:numFmt w:val="decimal"/>
      <w:lvlText w:val=""/>
      <w:lvlJc w:val="left"/>
    </w:lvl>
    <w:lvl w:ilvl="5" w:tplc="CEB697E4">
      <w:numFmt w:val="decimal"/>
      <w:lvlText w:val=""/>
      <w:lvlJc w:val="left"/>
    </w:lvl>
    <w:lvl w:ilvl="6" w:tplc="AE5C6E18">
      <w:numFmt w:val="decimal"/>
      <w:lvlText w:val=""/>
      <w:lvlJc w:val="left"/>
    </w:lvl>
    <w:lvl w:ilvl="7" w:tplc="0CB03A14">
      <w:numFmt w:val="decimal"/>
      <w:lvlText w:val=""/>
      <w:lvlJc w:val="left"/>
    </w:lvl>
    <w:lvl w:ilvl="8" w:tplc="726E5E84">
      <w:numFmt w:val="decimal"/>
      <w:lvlText w:val=""/>
      <w:lvlJc w:val="left"/>
    </w:lvl>
  </w:abstractNum>
  <w:abstractNum w:abstractNumId="4" w15:restartNumberingAfterBreak="0">
    <w:nsid w:val="FFFFFF7F"/>
    <w:multiLevelType w:val="hybridMultilevel"/>
    <w:tmpl w:val="096A8AD4"/>
    <w:lvl w:ilvl="0" w:tplc="AB8CA032">
      <w:start w:val="1"/>
      <w:numFmt w:val="decimal"/>
      <w:lvlText w:val="%1."/>
      <w:lvlJc w:val="left"/>
      <w:pPr>
        <w:tabs>
          <w:tab w:val="num" w:pos="643"/>
        </w:tabs>
        <w:ind w:left="643" w:hanging="360"/>
      </w:pPr>
    </w:lvl>
    <w:lvl w:ilvl="1" w:tplc="16DEC6D0">
      <w:numFmt w:val="decimal"/>
      <w:lvlText w:val=""/>
      <w:lvlJc w:val="left"/>
    </w:lvl>
    <w:lvl w:ilvl="2" w:tplc="D5A816DC">
      <w:numFmt w:val="decimal"/>
      <w:lvlText w:val=""/>
      <w:lvlJc w:val="left"/>
    </w:lvl>
    <w:lvl w:ilvl="3" w:tplc="7560554E">
      <w:numFmt w:val="decimal"/>
      <w:lvlText w:val=""/>
      <w:lvlJc w:val="left"/>
    </w:lvl>
    <w:lvl w:ilvl="4" w:tplc="E6BEC922">
      <w:numFmt w:val="decimal"/>
      <w:lvlText w:val=""/>
      <w:lvlJc w:val="left"/>
    </w:lvl>
    <w:lvl w:ilvl="5" w:tplc="D20805BC">
      <w:numFmt w:val="decimal"/>
      <w:lvlText w:val=""/>
      <w:lvlJc w:val="left"/>
    </w:lvl>
    <w:lvl w:ilvl="6" w:tplc="40E27098">
      <w:numFmt w:val="decimal"/>
      <w:lvlText w:val=""/>
      <w:lvlJc w:val="left"/>
    </w:lvl>
    <w:lvl w:ilvl="7" w:tplc="DFA8E6E2">
      <w:numFmt w:val="decimal"/>
      <w:lvlText w:val=""/>
      <w:lvlJc w:val="left"/>
    </w:lvl>
    <w:lvl w:ilvl="8" w:tplc="0262B676">
      <w:numFmt w:val="decimal"/>
      <w:lvlText w:val=""/>
      <w:lvlJc w:val="left"/>
    </w:lvl>
  </w:abstractNum>
  <w:abstractNum w:abstractNumId="5" w15:restartNumberingAfterBreak="0">
    <w:nsid w:val="FFFFFF80"/>
    <w:multiLevelType w:val="hybridMultilevel"/>
    <w:tmpl w:val="BC0EDEE2"/>
    <w:lvl w:ilvl="0" w:tplc="F0187636">
      <w:start w:val="1"/>
      <w:numFmt w:val="bullet"/>
      <w:lvlText w:val=""/>
      <w:lvlJc w:val="left"/>
      <w:pPr>
        <w:tabs>
          <w:tab w:val="num" w:pos="1492"/>
        </w:tabs>
        <w:ind w:left="1492" w:hanging="360"/>
      </w:pPr>
      <w:rPr>
        <w:rFonts w:ascii="Symbol" w:hAnsi="Symbol" w:hint="default"/>
      </w:rPr>
    </w:lvl>
    <w:lvl w:ilvl="1" w:tplc="5C06ADF8">
      <w:numFmt w:val="decimal"/>
      <w:lvlText w:val=""/>
      <w:lvlJc w:val="left"/>
    </w:lvl>
    <w:lvl w:ilvl="2" w:tplc="A75AAEFC">
      <w:numFmt w:val="decimal"/>
      <w:lvlText w:val=""/>
      <w:lvlJc w:val="left"/>
    </w:lvl>
    <w:lvl w:ilvl="3" w:tplc="A2E83C14">
      <w:numFmt w:val="decimal"/>
      <w:lvlText w:val=""/>
      <w:lvlJc w:val="left"/>
    </w:lvl>
    <w:lvl w:ilvl="4" w:tplc="34DC5A6A">
      <w:numFmt w:val="decimal"/>
      <w:lvlText w:val=""/>
      <w:lvlJc w:val="left"/>
    </w:lvl>
    <w:lvl w:ilvl="5" w:tplc="004003B6">
      <w:numFmt w:val="decimal"/>
      <w:lvlText w:val=""/>
      <w:lvlJc w:val="left"/>
    </w:lvl>
    <w:lvl w:ilvl="6" w:tplc="A308E590">
      <w:numFmt w:val="decimal"/>
      <w:lvlText w:val=""/>
      <w:lvlJc w:val="left"/>
    </w:lvl>
    <w:lvl w:ilvl="7" w:tplc="43824BDE">
      <w:numFmt w:val="decimal"/>
      <w:lvlText w:val=""/>
      <w:lvlJc w:val="left"/>
    </w:lvl>
    <w:lvl w:ilvl="8" w:tplc="DEDAFE18">
      <w:numFmt w:val="decimal"/>
      <w:lvlText w:val=""/>
      <w:lvlJc w:val="left"/>
    </w:lvl>
  </w:abstractNum>
  <w:abstractNum w:abstractNumId="6" w15:restartNumberingAfterBreak="0">
    <w:nsid w:val="FFFFFF81"/>
    <w:multiLevelType w:val="singleLevel"/>
    <w:tmpl w:val="9A18304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AE0D6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6697F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8C416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8465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DB272C"/>
    <w:multiLevelType w:val="hybridMultilevel"/>
    <w:tmpl w:val="13D66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705FA6"/>
    <w:multiLevelType w:val="hybridMultilevel"/>
    <w:tmpl w:val="3D206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BE6882"/>
    <w:multiLevelType w:val="hybridMultilevel"/>
    <w:tmpl w:val="38C66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6804CF"/>
    <w:multiLevelType w:val="hybridMultilevel"/>
    <w:tmpl w:val="35AE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262DD7"/>
    <w:multiLevelType w:val="hybridMultilevel"/>
    <w:tmpl w:val="E90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46C54"/>
    <w:multiLevelType w:val="hybridMultilevel"/>
    <w:tmpl w:val="6F48B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D59A8"/>
    <w:multiLevelType w:val="hybridMultilevel"/>
    <w:tmpl w:val="AAECA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16cid:durableId="586547270">
    <w:abstractNumId w:val="16"/>
  </w:num>
  <w:num w:numId="2" w16cid:durableId="1058548226">
    <w:abstractNumId w:val="18"/>
  </w:num>
  <w:num w:numId="3" w16cid:durableId="383599197">
    <w:abstractNumId w:val="15"/>
  </w:num>
  <w:num w:numId="4" w16cid:durableId="1797796986">
    <w:abstractNumId w:val="12"/>
  </w:num>
  <w:num w:numId="5" w16cid:durableId="131606313">
    <w:abstractNumId w:val="13"/>
  </w:num>
  <w:num w:numId="6" w16cid:durableId="1441879027">
    <w:abstractNumId w:val="10"/>
  </w:num>
  <w:num w:numId="7" w16cid:durableId="1623608984">
    <w:abstractNumId w:val="8"/>
  </w:num>
  <w:num w:numId="8" w16cid:durableId="1607347127">
    <w:abstractNumId w:val="7"/>
  </w:num>
  <w:num w:numId="9" w16cid:durableId="1510171122">
    <w:abstractNumId w:val="6"/>
  </w:num>
  <w:num w:numId="10" w16cid:durableId="127207427">
    <w:abstractNumId w:val="5"/>
  </w:num>
  <w:num w:numId="11" w16cid:durableId="612827223">
    <w:abstractNumId w:val="9"/>
  </w:num>
  <w:num w:numId="12" w16cid:durableId="1462655137">
    <w:abstractNumId w:val="4"/>
  </w:num>
  <w:num w:numId="13" w16cid:durableId="262224530">
    <w:abstractNumId w:val="3"/>
  </w:num>
  <w:num w:numId="14" w16cid:durableId="1518159343">
    <w:abstractNumId w:val="2"/>
  </w:num>
  <w:num w:numId="15" w16cid:durableId="1912814214">
    <w:abstractNumId w:val="1"/>
  </w:num>
  <w:num w:numId="16" w16cid:durableId="1486555990">
    <w:abstractNumId w:val="0"/>
  </w:num>
  <w:num w:numId="17" w16cid:durableId="1695882084">
    <w:abstractNumId w:val="17"/>
  </w:num>
  <w:num w:numId="18" w16cid:durableId="164591860">
    <w:abstractNumId w:val="11"/>
  </w:num>
  <w:num w:numId="19" w16cid:durableId="1904876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7B"/>
    <w:rsid w:val="00002E69"/>
    <w:rsid w:val="00003518"/>
    <w:rsid w:val="00014DF3"/>
    <w:rsid w:val="00021611"/>
    <w:rsid w:val="00024B81"/>
    <w:rsid w:val="00026616"/>
    <w:rsid w:val="00033ABB"/>
    <w:rsid w:val="0003579C"/>
    <w:rsid w:val="0004163C"/>
    <w:rsid w:val="00055D86"/>
    <w:rsid w:val="0006273E"/>
    <w:rsid w:val="00067DFE"/>
    <w:rsid w:val="000702DF"/>
    <w:rsid w:val="000706F6"/>
    <w:rsid w:val="0008265C"/>
    <w:rsid w:val="00082713"/>
    <w:rsid w:val="00087103"/>
    <w:rsid w:val="00094C42"/>
    <w:rsid w:val="0009709E"/>
    <w:rsid w:val="000A5D95"/>
    <w:rsid w:val="000B3C97"/>
    <w:rsid w:val="000B5283"/>
    <w:rsid w:val="000D0BAB"/>
    <w:rsid w:val="000E1616"/>
    <w:rsid w:val="000E4F9F"/>
    <w:rsid w:val="000E75F3"/>
    <w:rsid w:val="000F3DF4"/>
    <w:rsid w:val="0010068F"/>
    <w:rsid w:val="0010317F"/>
    <w:rsid w:val="0010383E"/>
    <w:rsid w:val="00106C84"/>
    <w:rsid w:val="00113077"/>
    <w:rsid w:val="00121694"/>
    <w:rsid w:val="0012728C"/>
    <w:rsid w:val="00131C5B"/>
    <w:rsid w:val="00137A2B"/>
    <w:rsid w:val="00140F26"/>
    <w:rsid w:val="0014408C"/>
    <w:rsid w:val="0014619D"/>
    <w:rsid w:val="00151F8C"/>
    <w:rsid w:val="00153A3C"/>
    <w:rsid w:val="00153B70"/>
    <w:rsid w:val="00155220"/>
    <w:rsid w:val="001552F8"/>
    <w:rsid w:val="00164D4F"/>
    <w:rsid w:val="001744D9"/>
    <w:rsid w:val="001759DA"/>
    <w:rsid w:val="00182FC1"/>
    <w:rsid w:val="00193B35"/>
    <w:rsid w:val="001B2085"/>
    <w:rsid w:val="001B2208"/>
    <w:rsid w:val="001B4D3D"/>
    <w:rsid w:val="001B55B1"/>
    <w:rsid w:val="001D14A3"/>
    <w:rsid w:val="001D74B3"/>
    <w:rsid w:val="001D7D18"/>
    <w:rsid w:val="001E53FD"/>
    <w:rsid w:val="001F5F65"/>
    <w:rsid w:val="00212DAE"/>
    <w:rsid w:val="002227B4"/>
    <w:rsid w:val="00224F8F"/>
    <w:rsid w:val="00230D3E"/>
    <w:rsid w:val="00236A3F"/>
    <w:rsid w:val="00237C79"/>
    <w:rsid w:val="00243E79"/>
    <w:rsid w:val="0024748B"/>
    <w:rsid w:val="00266A0D"/>
    <w:rsid w:val="00270479"/>
    <w:rsid w:val="0027147B"/>
    <w:rsid w:val="002736EA"/>
    <w:rsid w:val="0027566C"/>
    <w:rsid w:val="00277BD0"/>
    <w:rsid w:val="00283426"/>
    <w:rsid w:val="0028696E"/>
    <w:rsid w:val="0028750C"/>
    <w:rsid w:val="002A1D3E"/>
    <w:rsid w:val="002A54AE"/>
    <w:rsid w:val="002B1482"/>
    <w:rsid w:val="002C7D3B"/>
    <w:rsid w:val="002D2835"/>
    <w:rsid w:val="002D2DD9"/>
    <w:rsid w:val="00304A44"/>
    <w:rsid w:val="00310462"/>
    <w:rsid w:val="003174D1"/>
    <w:rsid w:val="00317BAF"/>
    <w:rsid w:val="00327884"/>
    <w:rsid w:val="003335C8"/>
    <w:rsid w:val="003415C6"/>
    <w:rsid w:val="00344571"/>
    <w:rsid w:val="0034621B"/>
    <w:rsid w:val="00350EEF"/>
    <w:rsid w:val="003579E6"/>
    <w:rsid w:val="003622F4"/>
    <w:rsid w:val="00362CBA"/>
    <w:rsid w:val="00365489"/>
    <w:rsid w:val="0036783F"/>
    <w:rsid w:val="00371F47"/>
    <w:rsid w:val="00375918"/>
    <w:rsid w:val="003774DF"/>
    <w:rsid w:val="00386B70"/>
    <w:rsid w:val="00387AD5"/>
    <w:rsid w:val="00391680"/>
    <w:rsid w:val="0039607C"/>
    <w:rsid w:val="00397AA0"/>
    <w:rsid w:val="003A2ABF"/>
    <w:rsid w:val="003A3371"/>
    <w:rsid w:val="003A4DEC"/>
    <w:rsid w:val="003A6DB3"/>
    <w:rsid w:val="003A714B"/>
    <w:rsid w:val="003B6683"/>
    <w:rsid w:val="003B7DF8"/>
    <w:rsid w:val="003C44A5"/>
    <w:rsid w:val="003C7356"/>
    <w:rsid w:val="003D2912"/>
    <w:rsid w:val="003D2D0B"/>
    <w:rsid w:val="003E1777"/>
    <w:rsid w:val="003E5AF6"/>
    <w:rsid w:val="00401545"/>
    <w:rsid w:val="0040606C"/>
    <w:rsid w:val="00407DC4"/>
    <w:rsid w:val="004121E5"/>
    <w:rsid w:val="00416085"/>
    <w:rsid w:val="00430CA4"/>
    <w:rsid w:val="00437AC1"/>
    <w:rsid w:val="004431D1"/>
    <w:rsid w:val="00444C4D"/>
    <w:rsid w:val="00453EBF"/>
    <w:rsid w:val="00456949"/>
    <w:rsid w:val="0045700C"/>
    <w:rsid w:val="0046704C"/>
    <w:rsid w:val="0047543D"/>
    <w:rsid w:val="00480144"/>
    <w:rsid w:val="00487FBC"/>
    <w:rsid w:val="00491445"/>
    <w:rsid w:val="004931FF"/>
    <w:rsid w:val="00497155"/>
    <w:rsid w:val="004A26CF"/>
    <w:rsid w:val="004B141C"/>
    <w:rsid w:val="004B40EC"/>
    <w:rsid w:val="004C14FC"/>
    <w:rsid w:val="004C3DC5"/>
    <w:rsid w:val="004D2096"/>
    <w:rsid w:val="004D39AF"/>
    <w:rsid w:val="004E4E87"/>
    <w:rsid w:val="0050485B"/>
    <w:rsid w:val="00516513"/>
    <w:rsid w:val="00560FBF"/>
    <w:rsid w:val="0057446C"/>
    <w:rsid w:val="00577CA6"/>
    <w:rsid w:val="00585618"/>
    <w:rsid w:val="005857CA"/>
    <w:rsid w:val="0058768F"/>
    <w:rsid w:val="005902A3"/>
    <w:rsid w:val="0059114D"/>
    <w:rsid w:val="00592E71"/>
    <w:rsid w:val="005A0389"/>
    <w:rsid w:val="005A1E86"/>
    <w:rsid w:val="005A7342"/>
    <w:rsid w:val="005A7683"/>
    <w:rsid w:val="005B240F"/>
    <w:rsid w:val="005B3C77"/>
    <w:rsid w:val="005B6090"/>
    <w:rsid w:val="005B6ED6"/>
    <w:rsid w:val="005C1D51"/>
    <w:rsid w:val="005D35DE"/>
    <w:rsid w:val="005D4B86"/>
    <w:rsid w:val="005D7DAF"/>
    <w:rsid w:val="005E2239"/>
    <w:rsid w:val="005E36A2"/>
    <w:rsid w:val="005E6425"/>
    <w:rsid w:val="005F33C6"/>
    <w:rsid w:val="005F4449"/>
    <w:rsid w:val="006017E8"/>
    <w:rsid w:val="00603B94"/>
    <w:rsid w:val="00605FC6"/>
    <w:rsid w:val="0060716A"/>
    <w:rsid w:val="00612506"/>
    <w:rsid w:val="0061691F"/>
    <w:rsid w:val="00624DBA"/>
    <w:rsid w:val="00625A7D"/>
    <w:rsid w:val="0063651D"/>
    <w:rsid w:val="00644ACE"/>
    <w:rsid w:val="006506EA"/>
    <w:rsid w:val="00651516"/>
    <w:rsid w:val="006562DE"/>
    <w:rsid w:val="00661B04"/>
    <w:rsid w:val="0066672C"/>
    <w:rsid w:val="006667CD"/>
    <w:rsid w:val="00670ADB"/>
    <w:rsid w:val="006724DB"/>
    <w:rsid w:val="00672E55"/>
    <w:rsid w:val="00673760"/>
    <w:rsid w:val="00673C07"/>
    <w:rsid w:val="0068356C"/>
    <w:rsid w:val="00693F82"/>
    <w:rsid w:val="00695EC1"/>
    <w:rsid w:val="006A4F19"/>
    <w:rsid w:val="006C02F6"/>
    <w:rsid w:val="006C0AC6"/>
    <w:rsid w:val="006C2AAE"/>
    <w:rsid w:val="006C7E1E"/>
    <w:rsid w:val="006D0F45"/>
    <w:rsid w:val="006D4F53"/>
    <w:rsid w:val="006D688D"/>
    <w:rsid w:val="006E1457"/>
    <w:rsid w:val="006E32FA"/>
    <w:rsid w:val="006E47FB"/>
    <w:rsid w:val="006E595D"/>
    <w:rsid w:val="006E5A32"/>
    <w:rsid w:val="006E7CE8"/>
    <w:rsid w:val="00702FF0"/>
    <w:rsid w:val="007065DE"/>
    <w:rsid w:val="00711332"/>
    <w:rsid w:val="00711B83"/>
    <w:rsid w:val="00711E89"/>
    <w:rsid w:val="00713B4A"/>
    <w:rsid w:val="007206AF"/>
    <w:rsid w:val="00727AB9"/>
    <w:rsid w:val="00735E3E"/>
    <w:rsid w:val="007378B2"/>
    <w:rsid w:val="007444BE"/>
    <w:rsid w:val="00750DE4"/>
    <w:rsid w:val="007524E3"/>
    <w:rsid w:val="0075782A"/>
    <w:rsid w:val="00765101"/>
    <w:rsid w:val="007745BF"/>
    <w:rsid w:val="007759D4"/>
    <w:rsid w:val="0078231E"/>
    <w:rsid w:val="0078432A"/>
    <w:rsid w:val="00791141"/>
    <w:rsid w:val="007A02D6"/>
    <w:rsid w:val="007A27EB"/>
    <w:rsid w:val="007C7E34"/>
    <w:rsid w:val="007D474C"/>
    <w:rsid w:val="007D6BC1"/>
    <w:rsid w:val="007E002E"/>
    <w:rsid w:val="007E5E2E"/>
    <w:rsid w:val="008050A9"/>
    <w:rsid w:val="008118A4"/>
    <w:rsid w:val="0081275A"/>
    <w:rsid w:val="0081571E"/>
    <w:rsid w:val="00822EF4"/>
    <w:rsid w:val="00825198"/>
    <w:rsid w:val="00833C28"/>
    <w:rsid w:val="00837752"/>
    <w:rsid w:val="008500B7"/>
    <w:rsid w:val="008537E0"/>
    <w:rsid w:val="00855107"/>
    <w:rsid w:val="00855D6D"/>
    <w:rsid w:val="00880CE6"/>
    <w:rsid w:val="008818CB"/>
    <w:rsid w:val="008868FF"/>
    <w:rsid w:val="008979AC"/>
    <w:rsid w:val="008B3F09"/>
    <w:rsid w:val="008B4521"/>
    <w:rsid w:val="008D016C"/>
    <w:rsid w:val="008D2BA2"/>
    <w:rsid w:val="008D4685"/>
    <w:rsid w:val="008E03BF"/>
    <w:rsid w:val="008F40C6"/>
    <w:rsid w:val="008F590C"/>
    <w:rsid w:val="009067C4"/>
    <w:rsid w:val="00910BC9"/>
    <w:rsid w:val="00913034"/>
    <w:rsid w:val="00920D6A"/>
    <w:rsid w:val="00924DA3"/>
    <w:rsid w:val="00936A6A"/>
    <w:rsid w:val="00936A97"/>
    <w:rsid w:val="00940262"/>
    <w:rsid w:val="00951835"/>
    <w:rsid w:val="00952D5E"/>
    <w:rsid w:val="009557F0"/>
    <w:rsid w:val="0096195B"/>
    <w:rsid w:val="00982F3E"/>
    <w:rsid w:val="00984C0E"/>
    <w:rsid w:val="009A004F"/>
    <w:rsid w:val="009A4051"/>
    <w:rsid w:val="009A6564"/>
    <w:rsid w:val="009B0059"/>
    <w:rsid w:val="009B2B50"/>
    <w:rsid w:val="009C1EA3"/>
    <w:rsid w:val="009C56DA"/>
    <w:rsid w:val="009C6A4A"/>
    <w:rsid w:val="009D3C7E"/>
    <w:rsid w:val="009D77EF"/>
    <w:rsid w:val="009D7D48"/>
    <w:rsid w:val="009E4DE2"/>
    <w:rsid w:val="00A03B40"/>
    <w:rsid w:val="00A123F2"/>
    <w:rsid w:val="00A20F71"/>
    <w:rsid w:val="00A22948"/>
    <w:rsid w:val="00A33478"/>
    <w:rsid w:val="00A33F14"/>
    <w:rsid w:val="00A345F1"/>
    <w:rsid w:val="00A373C0"/>
    <w:rsid w:val="00A37A5A"/>
    <w:rsid w:val="00A43350"/>
    <w:rsid w:val="00A64121"/>
    <w:rsid w:val="00A66802"/>
    <w:rsid w:val="00A72A4B"/>
    <w:rsid w:val="00A73E21"/>
    <w:rsid w:val="00A73FE6"/>
    <w:rsid w:val="00A75F5E"/>
    <w:rsid w:val="00A93BA1"/>
    <w:rsid w:val="00A94895"/>
    <w:rsid w:val="00AA19A4"/>
    <w:rsid w:val="00AA3F56"/>
    <w:rsid w:val="00AB08C8"/>
    <w:rsid w:val="00AD1673"/>
    <w:rsid w:val="00AD6466"/>
    <w:rsid w:val="00AD784B"/>
    <w:rsid w:val="00AE3531"/>
    <w:rsid w:val="00B00C95"/>
    <w:rsid w:val="00B060DC"/>
    <w:rsid w:val="00B215CC"/>
    <w:rsid w:val="00B220F1"/>
    <w:rsid w:val="00B27D3C"/>
    <w:rsid w:val="00B34969"/>
    <w:rsid w:val="00B35002"/>
    <w:rsid w:val="00B419F3"/>
    <w:rsid w:val="00B442C0"/>
    <w:rsid w:val="00B61E4A"/>
    <w:rsid w:val="00B65206"/>
    <w:rsid w:val="00B7481D"/>
    <w:rsid w:val="00B74F99"/>
    <w:rsid w:val="00B77965"/>
    <w:rsid w:val="00B82E7B"/>
    <w:rsid w:val="00B8430E"/>
    <w:rsid w:val="00BA1766"/>
    <w:rsid w:val="00BA7F64"/>
    <w:rsid w:val="00BC12BA"/>
    <w:rsid w:val="00BC19F2"/>
    <w:rsid w:val="00BC67CC"/>
    <w:rsid w:val="00BE08F9"/>
    <w:rsid w:val="00BF19FC"/>
    <w:rsid w:val="00BF6B01"/>
    <w:rsid w:val="00C05C92"/>
    <w:rsid w:val="00C10436"/>
    <w:rsid w:val="00C15108"/>
    <w:rsid w:val="00C226FE"/>
    <w:rsid w:val="00C24EB0"/>
    <w:rsid w:val="00C25653"/>
    <w:rsid w:val="00C3714E"/>
    <w:rsid w:val="00C445EA"/>
    <w:rsid w:val="00C448FF"/>
    <w:rsid w:val="00C54134"/>
    <w:rsid w:val="00C60197"/>
    <w:rsid w:val="00C62D9D"/>
    <w:rsid w:val="00C6678D"/>
    <w:rsid w:val="00C71EAD"/>
    <w:rsid w:val="00C7370D"/>
    <w:rsid w:val="00C90313"/>
    <w:rsid w:val="00C96B17"/>
    <w:rsid w:val="00CA1579"/>
    <w:rsid w:val="00CB1A70"/>
    <w:rsid w:val="00CB2BBB"/>
    <w:rsid w:val="00CC63FE"/>
    <w:rsid w:val="00CD5279"/>
    <w:rsid w:val="00CE7044"/>
    <w:rsid w:val="00CF18B9"/>
    <w:rsid w:val="00CF43E4"/>
    <w:rsid w:val="00CF56EC"/>
    <w:rsid w:val="00CF6895"/>
    <w:rsid w:val="00D11730"/>
    <w:rsid w:val="00D15CE9"/>
    <w:rsid w:val="00D2041B"/>
    <w:rsid w:val="00D37415"/>
    <w:rsid w:val="00D40B94"/>
    <w:rsid w:val="00D471FB"/>
    <w:rsid w:val="00D51699"/>
    <w:rsid w:val="00D54D63"/>
    <w:rsid w:val="00D622FD"/>
    <w:rsid w:val="00D64A99"/>
    <w:rsid w:val="00D669C2"/>
    <w:rsid w:val="00D70BA7"/>
    <w:rsid w:val="00D72932"/>
    <w:rsid w:val="00D76B92"/>
    <w:rsid w:val="00D81484"/>
    <w:rsid w:val="00D85A95"/>
    <w:rsid w:val="00D91C33"/>
    <w:rsid w:val="00D92A2B"/>
    <w:rsid w:val="00D92CF7"/>
    <w:rsid w:val="00D96AAE"/>
    <w:rsid w:val="00D97C17"/>
    <w:rsid w:val="00DA7C9B"/>
    <w:rsid w:val="00DB4128"/>
    <w:rsid w:val="00DC641D"/>
    <w:rsid w:val="00DC7CF8"/>
    <w:rsid w:val="00DE1853"/>
    <w:rsid w:val="00DE2B66"/>
    <w:rsid w:val="00DE3286"/>
    <w:rsid w:val="00E22E65"/>
    <w:rsid w:val="00E304E2"/>
    <w:rsid w:val="00E3584F"/>
    <w:rsid w:val="00E437CA"/>
    <w:rsid w:val="00E44814"/>
    <w:rsid w:val="00E45571"/>
    <w:rsid w:val="00E50D5A"/>
    <w:rsid w:val="00E61E75"/>
    <w:rsid w:val="00E620FD"/>
    <w:rsid w:val="00E63CAD"/>
    <w:rsid w:val="00E72679"/>
    <w:rsid w:val="00E87869"/>
    <w:rsid w:val="00E914B8"/>
    <w:rsid w:val="00E9417F"/>
    <w:rsid w:val="00E971FA"/>
    <w:rsid w:val="00EA3BED"/>
    <w:rsid w:val="00EB5797"/>
    <w:rsid w:val="00EC0C61"/>
    <w:rsid w:val="00EC3F7F"/>
    <w:rsid w:val="00ED6067"/>
    <w:rsid w:val="00EE0D24"/>
    <w:rsid w:val="00EE2FA8"/>
    <w:rsid w:val="00EF26F7"/>
    <w:rsid w:val="00EF3995"/>
    <w:rsid w:val="00EF472B"/>
    <w:rsid w:val="00F10679"/>
    <w:rsid w:val="00F112D6"/>
    <w:rsid w:val="00F13D9B"/>
    <w:rsid w:val="00F205C1"/>
    <w:rsid w:val="00F21DAD"/>
    <w:rsid w:val="00F2237A"/>
    <w:rsid w:val="00F23FEC"/>
    <w:rsid w:val="00F30F42"/>
    <w:rsid w:val="00F317EB"/>
    <w:rsid w:val="00F3440A"/>
    <w:rsid w:val="00F403E9"/>
    <w:rsid w:val="00F4520E"/>
    <w:rsid w:val="00F467C9"/>
    <w:rsid w:val="00F468B9"/>
    <w:rsid w:val="00F55A0B"/>
    <w:rsid w:val="00F55E12"/>
    <w:rsid w:val="00F63023"/>
    <w:rsid w:val="00F63E30"/>
    <w:rsid w:val="00F7029C"/>
    <w:rsid w:val="00F8080D"/>
    <w:rsid w:val="00F865EA"/>
    <w:rsid w:val="00F86B4A"/>
    <w:rsid w:val="00F910C7"/>
    <w:rsid w:val="00F96B1B"/>
    <w:rsid w:val="00F972ED"/>
    <w:rsid w:val="00FB66FD"/>
    <w:rsid w:val="00FC0586"/>
    <w:rsid w:val="00FC3B0A"/>
    <w:rsid w:val="00FC6CFF"/>
    <w:rsid w:val="00FC7310"/>
    <w:rsid w:val="00FC759F"/>
    <w:rsid w:val="00FD4EB5"/>
    <w:rsid w:val="00FE34E1"/>
    <w:rsid w:val="00FE3B94"/>
    <w:rsid w:val="00FE4BED"/>
    <w:rsid w:val="00FF5183"/>
    <w:rsid w:val="00FF5FB0"/>
    <w:rsid w:val="0B753EA7"/>
    <w:rsid w:val="0F71EEF2"/>
    <w:rsid w:val="113A268D"/>
    <w:rsid w:val="141F28C8"/>
    <w:rsid w:val="1A15368D"/>
    <w:rsid w:val="1BE70487"/>
    <w:rsid w:val="204157A4"/>
    <w:rsid w:val="20A83CE9"/>
    <w:rsid w:val="22440D4A"/>
    <w:rsid w:val="22DE1E1C"/>
    <w:rsid w:val="25C30BC8"/>
    <w:rsid w:val="28708390"/>
    <w:rsid w:val="28E8644F"/>
    <w:rsid w:val="2979B8F8"/>
    <w:rsid w:val="2B527836"/>
    <w:rsid w:val="2C5C4C89"/>
    <w:rsid w:val="2D4F5F3F"/>
    <w:rsid w:val="30A8CBEB"/>
    <w:rsid w:val="31C22CBF"/>
    <w:rsid w:val="335FAA92"/>
    <w:rsid w:val="37FB38F6"/>
    <w:rsid w:val="3C10BD7A"/>
    <w:rsid w:val="3E64463A"/>
    <w:rsid w:val="405E6C92"/>
    <w:rsid w:val="497074C2"/>
    <w:rsid w:val="4BD83524"/>
    <w:rsid w:val="51694F42"/>
    <w:rsid w:val="571F1C57"/>
    <w:rsid w:val="5C4853F2"/>
    <w:rsid w:val="60ACD640"/>
    <w:rsid w:val="60B10864"/>
    <w:rsid w:val="632330F3"/>
    <w:rsid w:val="64BF0154"/>
    <w:rsid w:val="6CA42617"/>
    <w:rsid w:val="6EC4618A"/>
    <w:rsid w:val="6FE2AF40"/>
    <w:rsid w:val="71337DA5"/>
    <w:rsid w:val="74421BC5"/>
    <w:rsid w:val="748F15AA"/>
    <w:rsid w:val="75DDEC26"/>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E9434"/>
  <w15:docId w15:val="{3E7EE9DF-17C6-4687-AE31-E9ED6CC3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autoRedefine/>
    <w:rsid w:val="00094C42"/>
    <w:pPr>
      <w:keepNext/>
      <w:keepLines/>
      <w:framePr w:hSpace="180" w:wrap="around" w:vAnchor="text" w:hAnchor="page" w:x="5689" w:y="-732"/>
      <w:spacing w:before="480" w:after="0" w:line="240" w:lineRule="auto"/>
      <w:outlineLvl w:val="0"/>
    </w:pPr>
    <w:rPr>
      <w:rFonts w:asciiTheme="majorHAnsi" w:eastAsiaTheme="majorEastAsia" w:hAnsiTheme="majorHAnsi" w:cstheme="majorBidi"/>
      <w:b/>
      <w:bCs/>
      <w:color w:val="345A8A" w:themeColor="accent1" w:themeShade="B5"/>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F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5FB0"/>
    <w:pPr>
      <w:spacing w:after="0" w:line="240" w:lineRule="auto"/>
    </w:pPr>
    <w:rPr>
      <w:rFonts w:eastAsiaTheme="minorHAnsi"/>
      <w:lang w:eastAsia="en-US"/>
    </w:rPr>
  </w:style>
  <w:style w:type="paragraph" w:styleId="Header">
    <w:name w:val="header"/>
    <w:basedOn w:val="Normal"/>
    <w:link w:val="HeaderChar"/>
    <w:uiPriority w:val="99"/>
    <w:unhideWhenUsed/>
    <w:rsid w:val="00FF5FB0"/>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FF5FB0"/>
    <w:rPr>
      <w:rFonts w:eastAsiaTheme="minorHAnsi"/>
      <w:lang w:eastAsia="en-US"/>
    </w:rPr>
  </w:style>
  <w:style w:type="paragraph" w:styleId="Footer">
    <w:name w:val="footer"/>
    <w:basedOn w:val="Normal"/>
    <w:link w:val="FooterChar"/>
    <w:uiPriority w:val="99"/>
    <w:semiHidden/>
    <w:unhideWhenUsed/>
    <w:rsid w:val="00670A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0ADB"/>
  </w:style>
  <w:style w:type="paragraph" w:customStyle="1" w:styleId="Bold">
    <w:name w:val="Bold"/>
    <w:basedOn w:val="Normal"/>
    <w:qFormat/>
    <w:rsid w:val="00670ADB"/>
    <w:pPr>
      <w:spacing w:after="0" w:line="264" w:lineRule="auto"/>
    </w:pPr>
    <w:rPr>
      <w:rFonts w:eastAsiaTheme="minorHAnsi"/>
      <w:b/>
      <w:spacing w:val="10"/>
      <w:sz w:val="16"/>
      <w:lang w:val="en-US" w:eastAsia="en-US"/>
    </w:rPr>
  </w:style>
  <w:style w:type="paragraph" w:customStyle="1" w:styleId="Italics">
    <w:name w:val="Italics"/>
    <w:basedOn w:val="Normal"/>
    <w:qFormat/>
    <w:rsid w:val="00670ADB"/>
    <w:pPr>
      <w:spacing w:after="80" w:line="264" w:lineRule="auto"/>
    </w:pPr>
    <w:rPr>
      <w:rFonts w:eastAsiaTheme="minorHAnsi"/>
      <w:i/>
      <w:sz w:val="16"/>
      <w:lang w:val="en-US" w:eastAsia="en-US"/>
    </w:rPr>
  </w:style>
  <w:style w:type="paragraph" w:styleId="ListParagraph">
    <w:name w:val="List Paragraph"/>
    <w:basedOn w:val="Normal"/>
    <w:uiPriority w:val="34"/>
    <w:qFormat/>
    <w:rsid w:val="00670ADB"/>
    <w:pPr>
      <w:numPr>
        <w:numId w:val="1"/>
      </w:numPr>
      <w:spacing w:after="80" w:line="264" w:lineRule="auto"/>
      <w:ind w:left="360" w:hanging="216"/>
    </w:pPr>
    <w:rPr>
      <w:rFonts w:eastAsiaTheme="minorHAnsi"/>
      <w:sz w:val="16"/>
      <w:lang w:val="en-US" w:eastAsia="en-US"/>
    </w:rPr>
  </w:style>
  <w:style w:type="paragraph" w:styleId="BalloonText">
    <w:name w:val="Balloon Text"/>
    <w:basedOn w:val="Normal"/>
    <w:link w:val="BalloonTextChar"/>
    <w:uiPriority w:val="99"/>
    <w:semiHidden/>
    <w:unhideWhenUsed/>
    <w:rsid w:val="00670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DB"/>
    <w:rPr>
      <w:rFonts w:ascii="Tahoma" w:hAnsi="Tahoma" w:cs="Tahoma"/>
      <w:sz w:val="16"/>
      <w:szCs w:val="16"/>
    </w:rPr>
  </w:style>
  <w:style w:type="table" w:customStyle="1" w:styleId="LightShading-Accent11">
    <w:name w:val="Light Shading - Accent 11"/>
    <w:basedOn w:val="TableNormal"/>
    <w:uiPriority w:val="60"/>
    <w:rsid w:val="008D2BA2"/>
    <w:pPr>
      <w:spacing w:after="0" w:line="240" w:lineRule="auto"/>
    </w:pPr>
    <w:rPr>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semiHidden/>
    <w:unhideWhenUsed/>
    <w:rsid w:val="00391680"/>
    <w:rPr>
      <w:color w:val="0000FF" w:themeColor="hyperlink"/>
      <w:u w:val="single"/>
    </w:rPr>
  </w:style>
  <w:style w:type="character" w:styleId="FollowedHyperlink">
    <w:name w:val="FollowedHyperlink"/>
    <w:basedOn w:val="DefaultParagraphFont"/>
    <w:uiPriority w:val="99"/>
    <w:semiHidden/>
    <w:unhideWhenUsed/>
    <w:rsid w:val="00391680"/>
    <w:rPr>
      <w:color w:val="800080" w:themeColor="followedHyperlink"/>
      <w:u w:val="single"/>
    </w:rPr>
  </w:style>
  <w:style w:type="character" w:customStyle="1" w:styleId="Heading1Char">
    <w:name w:val="Heading 1 Char"/>
    <w:basedOn w:val="DefaultParagraphFont"/>
    <w:link w:val="Heading1"/>
    <w:rsid w:val="00094C42"/>
    <w:rPr>
      <w:rFonts w:asciiTheme="majorHAnsi" w:eastAsiaTheme="majorEastAsia" w:hAnsiTheme="majorHAnsi" w:cstheme="majorBidi"/>
      <w:b/>
      <w:bCs/>
      <w:color w:val="345A8A" w:themeColor="accent1" w:themeShade="B5"/>
      <w:sz w:val="28"/>
      <w:szCs w:val="32"/>
      <w:lang w:eastAsia="en-US"/>
    </w:rPr>
  </w:style>
  <w:style w:type="character" w:styleId="PageNumber">
    <w:name w:val="page number"/>
    <w:basedOn w:val="DefaultParagraphFont"/>
    <w:rsid w:val="005A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Barclays\Barclays%20Life%20Skills\barclays_life_skills\dotnet\BarclaysLifeSkills.Web\App_Data\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726BD-E51B-4711-95EA-647D28667E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template.dotx</Template>
  <TotalTime>5</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Arron Ware (562865)</cp:lastModifiedBy>
  <cp:revision>12</cp:revision>
  <dcterms:created xsi:type="dcterms:W3CDTF">2020-10-15T08:06:00Z</dcterms:created>
  <dcterms:modified xsi:type="dcterms:W3CDTF">2022-06-09T00:09:00Z</dcterms:modified>
</cp:coreProperties>
</file>